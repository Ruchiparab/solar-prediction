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255890" w:rsidP="00E87710">
      <w:pPr>
        <w:pStyle w:val="Title"/>
      </w:pPr>
      <w:sdt>
        <w:sdtPr>
          <w:alias w:val="Title:"/>
          <w:tag w:val="Title:"/>
          <w:id w:val="726351117"/>
          <w:placeholder>
            <w:docPart w:val="8AE35471FBB2B24280A05FDEEA7D3B1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B6F12">
            <w:t>Predicting the</w:t>
          </w:r>
          <w:r w:rsidR="00E87710" w:rsidRPr="00E87710">
            <w:t xml:space="preserve"> Solar radiation</w:t>
          </w:r>
          <w:r w:rsidR="001B6F12">
            <w:t xml:space="preserve"> level</w:t>
          </w:r>
          <w:r w:rsidR="00E87710" w:rsidRPr="00E87710">
            <w:t xml:space="preserve"> in Hawaii</w:t>
          </w:r>
        </w:sdtContent>
      </w:sdt>
    </w:p>
    <w:p w:rsidR="00B823AA" w:rsidRDefault="00E87710" w:rsidP="00B823AA">
      <w:pPr>
        <w:pStyle w:val="Title2"/>
      </w:pPr>
      <w:r w:rsidRPr="00E87710">
        <w:rPr>
          <w:rFonts w:asciiTheme="majorHAnsi" w:eastAsiaTheme="majorEastAsia" w:hAnsiTheme="majorHAnsi" w:cstheme="majorBidi"/>
        </w:rPr>
        <w:t xml:space="preserve">Ruchi </w:t>
      </w:r>
      <w:proofErr w:type="spellStart"/>
      <w:r w:rsidRPr="00E87710">
        <w:rPr>
          <w:rFonts w:asciiTheme="majorHAnsi" w:eastAsiaTheme="majorEastAsia" w:hAnsiTheme="majorHAnsi" w:cstheme="majorBidi"/>
        </w:rPr>
        <w:t>Parab</w:t>
      </w:r>
      <w:proofErr w:type="spellEnd"/>
    </w:p>
    <w:p w:rsidR="00E81978" w:rsidRDefault="00E87710" w:rsidP="00B823AA">
      <w:pPr>
        <w:pStyle w:val="Title2"/>
      </w:pPr>
      <w:r w:rsidRPr="00E87710">
        <w:rPr>
          <w:rFonts w:asciiTheme="majorHAnsi" w:eastAsiaTheme="majorEastAsia" w:hAnsiTheme="majorHAnsi" w:cstheme="majorBidi"/>
        </w:rPr>
        <w:t>Northeastern University</w:t>
      </w:r>
    </w:p>
    <w:p w:rsidR="00E81978" w:rsidRDefault="00E87710">
      <w:pPr>
        <w:pStyle w:val="Title"/>
      </w:pPr>
      <w:r>
        <w:t xml:space="preserve">Week 6: </w:t>
      </w:r>
      <w:r w:rsidR="00A009CA">
        <w:t>Project Presentation</w:t>
      </w:r>
    </w:p>
    <w:p w:rsidR="00E81978" w:rsidRDefault="00E87710" w:rsidP="00B823AA">
      <w:pPr>
        <w:pStyle w:val="Title2"/>
        <w:rPr>
          <w:rFonts w:asciiTheme="majorHAnsi" w:eastAsiaTheme="majorEastAsia" w:hAnsiTheme="majorHAnsi" w:cstheme="majorBidi"/>
        </w:rPr>
      </w:pPr>
      <w:r w:rsidRPr="00E87710">
        <w:rPr>
          <w:rFonts w:asciiTheme="majorHAnsi" w:eastAsiaTheme="majorEastAsia" w:hAnsiTheme="majorHAnsi" w:cstheme="majorBidi"/>
        </w:rPr>
        <w:t>03/10/2019</w:t>
      </w:r>
    </w:p>
    <w:p w:rsidR="00A009CA" w:rsidRDefault="00A009CA" w:rsidP="00A009CA">
      <w:pPr>
        <w:pStyle w:val="Title2"/>
      </w:pPr>
      <w:r>
        <w:t>ALY – 6040 Data Mining Applications [CRN – 21288]</w:t>
      </w:r>
    </w:p>
    <w:p w:rsidR="00A009CA" w:rsidRDefault="00A009CA" w:rsidP="00A009CA">
      <w:pPr>
        <w:pStyle w:val="Title2"/>
      </w:pPr>
      <w:r>
        <w:t>Instructor: Justin Grosz</w:t>
      </w:r>
    </w:p>
    <w:p w:rsidR="00223775" w:rsidRDefault="00223775" w:rsidP="00A009CA">
      <w:pPr>
        <w:pStyle w:val="Title2"/>
      </w:pPr>
    </w:p>
    <w:p w:rsidR="00223775" w:rsidRDefault="00223775" w:rsidP="00A009CA">
      <w:pPr>
        <w:pStyle w:val="Title2"/>
      </w:pPr>
    </w:p>
    <w:p w:rsidR="00223775" w:rsidRDefault="00223775" w:rsidP="00A009CA">
      <w:pPr>
        <w:pStyle w:val="Title2"/>
      </w:pPr>
    </w:p>
    <w:p w:rsidR="00223775" w:rsidRDefault="00223775" w:rsidP="00A009CA">
      <w:pPr>
        <w:pStyle w:val="Title2"/>
      </w:pPr>
    </w:p>
    <w:p w:rsidR="00CC2056" w:rsidRDefault="00CC2056" w:rsidP="00A009CA">
      <w:pPr>
        <w:pStyle w:val="Title2"/>
      </w:pPr>
    </w:p>
    <w:p w:rsidR="00CC2056" w:rsidRDefault="00CC2056" w:rsidP="00A009CA">
      <w:pPr>
        <w:pStyle w:val="Title2"/>
      </w:pPr>
    </w:p>
    <w:p w:rsidR="00CC2056" w:rsidRDefault="00CC2056" w:rsidP="00A009CA">
      <w:pPr>
        <w:pStyle w:val="Title2"/>
      </w:pPr>
    </w:p>
    <w:sdt>
      <w:sdtPr>
        <w:rPr>
          <w:rFonts w:asciiTheme="minorHAnsi" w:eastAsiaTheme="minorEastAsia" w:hAnsiTheme="minorHAnsi" w:cstheme="minorBidi"/>
          <w:b w:val="0"/>
          <w:szCs w:val="24"/>
        </w:rPr>
        <w:id w:val="-2363412"/>
        <w:docPartObj>
          <w:docPartGallery w:val="Table of Contents"/>
          <w:docPartUnique/>
        </w:docPartObj>
      </w:sdtPr>
      <w:sdtEndPr>
        <w:rPr>
          <w:bCs/>
          <w:noProof/>
        </w:rPr>
      </w:sdtEndPr>
      <w:sdtContent>
        <w:p w:rsidR="00CC2056" w:rsidRDefault="00CC2056">
          <w:pPr>
            <w:pStyle w:val="TOCHeading"/>
          </w:pPr>
          <w:r>
            <w:t>Table of Contents</w:t>
          </w:r>
        </w:p>
        <w:p w:rsidR="001D7432" w:rsidRDefault="00CC2056">
          <w:pPr>
            <w:pStyle w:val="TOC1"/>
            <w:tabs>
              <w:tab w:val="right" w:leader="dot" w:pos="9350"/>
            </w:tabs>
            <w:rPr>
              <w:rFonts w:cstheme="minorBidi"/>
              <w:b w:val="0"/>
              <w:bCs w:val="0"/>
              <w:i w:val="0"/>
              <w:iCs w:val="0"/>
              <w:noProof/>
              <w:kern w:val="0"/>
              <w:lang w:eastAsia="en-US"/>
            </w:rPr>
          </w:pPr>
          <w:r>
            <w:rPr>
              <w:b w:val="0"/>
              <w:bCs w:val="0"/>
            </w:rPr>
            <w:fldChar w:fldCharType="begin"/>
          </w:r>
          <w:r>
            <w:instrText xml:space="preserve"> TOC \o "1-3" \h \z \u </w:instrText>
          </w:r>
          <w:r>
            <w:rPr>
              <w:b w:val="0"/>
              <w:bCs w:val="0"/>
            </w:rPr>
            <w:fldChar w:fldCharType="separate"/>
          </w:r>
          <w:hyperlink w:anchor="_Toc4678876" w:history="1">
            <w:r w:rsidR="001D7432" w:rsidRPr="00337C74">
              <w:rPr>
                <w:rStyle w:val="Hyperlink"/>
                <w:noProof/>
              </w:rPr>
              <w:t>Introduction</w:t>
            </w:r>
            <w:r w:rsidR="001D7432">
              <w:rPr>
                <w:noProof/>
                <w:webHidden/>
              </w:rPr>
              <w:tab/>
            </w:r>
            <w:r w:rsidR="001D7432">
              <w:rPr>
                <w:noProof/>
                <w:webHidden/>
              </w:rPr>
              <w:fldChar w:fldCharType="begin"/>
            </w:r>
            <w:r w:rsidR="001D7432">
              <w:rPr>
                <w:noProof/>
                <w:webHidden/>
              </w:rPr>
              <w:instrText xml:space="preserve"> PAGEREF _Toc4678876 \h </w:instrText>
            </w:r>
            <w:r w:rsidR="001D7432">
              <w:rPr>
                <w:noProof/>
                <w:webHidden/>
              </w:rPr>
            </w:r>
            <w:r w:rsidR="001D7432">
              <w:rPr>
                <w:noProof/>
                <w:webHidden/>
              </w:rPr>
              <w:fldChar w:fldCharType="separate"/>
            </w:r>
            <w:r w:rsidR="001D7432">
              <w:rPr>
                <w:noProof/>
                <w:webHidden/>
              </w:rPr>
              <w:t>3</w:t>
            </w:r>
            <w:r w:rsidR="001D7432">
              <w:rPr>
                <w:noProof/>
                <w:webHidden/>
              </w:rPr>
              <w:fldChar w:fldCharType="end"/>
            </w:r>
          </w:hyperlink>
        </w:p>
        <w:p w:rsidR="001D7432" w:rsidRDefault="00255890">
          <w:pPr>
            <w:pStyle w:val="TOC1"/>
            <w:tabs>
              <w:tab w:val="right" w:leader="dot" w:pos="9350"/>
            </w:tabs>
            <w:rPr>
              <w:rFonts w:cstheme="minorBidi"/>
              <w:b w:val="0"/>
              <w:bCs w:val="0"/>
              <w:i w:val="0"/>
              <w:iCs w:val="0"/>
              <w:noProof/>
              <w:kern w:val="0"/>
              <w:lang w:eastAsia="en-US"/>
            </w:rPr>
          </w:pPr>
          <w:hyperlink w:anchor="_Toc4678877" w:history="1">
            <w:r w:rsidR="001D7432" w:rsidRPr="00337C74">
              <w:rPr>
                <w:rStyle w:val="Hyperlink"/>
                <w:noProof/>
              </w:rPr>
              <w:t>Analysis</w:t>
            </w:r>
            <w:r w:rsidR="001D7432">
              <w:rPr>
                <w:noProof/>
                <w:webHidden/>
              </w:rPr>
              <w:tab/>
            </w:r>
            <w:r w:rsidR="001D7432">
              <w:rPr>
                <w:noProof/>
                <w:webHidden/>
              </w:rPr>
              <w:fldChar w:fldCharType="begin"/>
            </w:r>
            <w:r w:rsidR="001D7432">
              <w:rPr>
                <w:noProof/>
                <w:webHidden/>
              </w:rPr>
              <w:instrText xml:space="preserve"> PAGEREF _Toc4678877 \h </w:instrText>
            </w:r>
            <w:r w:rsidR="001D7432">
              <w:rPr>
                <w:noProof/>
                <w:webHidden/>
              </w:rPr>
            </w:r>
            <w:r w:rsidR="001D7432">
              <w:rPr>
                <w:noProof/>
                <w:webHidden/>
              </w:rPr>
              <w:fldChar w:fldCharType="separate"/>
            </w:r>
            <w:r w:rsidR="001D7432">
              <w:rPr>
                <w:noProof/>
                <w:webHidden/>
              </w:rPr>
              <w:t>4</w:t>
            </w:r>
            <w:r w:rsidR="001D7432">
              <w:rPr>
                <w:noProof/>
                <w:webHidden/>
              </w:rPr>
              <w:fldChar w:fldCharType="end"/>
            </w:r>
          </w:hyperlink>
        </w:p>
        <w:p w:rsidR="001D7432" w:rsidRDefault="00255890">
          <w:pPr>
            <w:pStyle w:val="TOC2"/>
            <w:tabs>
              <w:tab w:val="right" w:leader="dot" w:pos="9350"/>
            </w:tabs>
            <w:rPr>
              <w:rFonts w:cstheme="minorBidi"/>
              <w:b w:val="0"/>
              <w:bCs w:val="0"/>
              <w:noProof/>
              <w:kern w:val="0"/>
              <w:sz w:val="24"/>
              <w:szCs w:val="24"/>
              <w:lang w:eastAsia="en-US"/>
            </w:rPr>
          </w:pPr>
          <w:hyperlink w:anchor="_Toc4678878" w:history="1">
            <w:r w:rsidR="001D7432" w:rsidRPr="00337C74">
              <w:rPr>
                <w:rStyle w:val="Hyperlink"/>
                <w:noProof/>
              </w:rPr>
              <w:t>Data set</w:t>
            </w:r>
            <w:r w:rsidR="001D7432">
              <w:rPr>
                <w:noProof/>
                <w:webHidden/>
              </w:rPr>
              <w:tab/>
            </w:r>
            <w:r w:rsidR="001D7432">
              <w:rPr>
                <w:noProof/>
                <w:webHidden/>
              </w:rPr>
              <w:fldChar w:fldCharType="begin"/>
            </w:r>
            <w:r w:rsidR="001D7432">
              <w:rPr>
                <w:noProof/>
                <w:webHidden/>
              </w:rPr>
              <w:instrText xml:space="preserve"> PAGEREF _Toc4678878 \h </w:instrText>
            </w:r>
            <w:r w:rsidR="001D7432">
              <w:rPr>
                <w:noProof/>
                <w:webHidden/>
              </w:rPr>
            </w:r>
            <w:r w:rsidR="001D7432">
              <w:rPr>
                <w:noProof/>
                <w:webHidden/>
              </w:rPr>
              <w:fldChar w:fldCharType="separate"/>
            </w:r>
            <w:r w:rsidR="001D7432">
              <w:rPr>
                <w:noProof/>
                <w:webHidden/>
              </w:rPr>
              <w:t>4</w:t>
            </w:r>
            <w:r w:rsidR="001D7432">
              <w:rPr>
                <w:noProof/>
                <w:webHidden/>
              </w:rPr>
              <w:fldChar w:fldCharType="end"/>
            </w:r>
          </w:hyperlink>
        </w:p>
        <w:p w:rsidR="001D7432" w:rsidRDefault="00255890">
          <w:pPr>
            <w:pStyle w:val="TOC2"/>
            <w:tabs>
              <w:tab w:val="right" w:leader="dot" w:pos="9350"/>
            </w:tabs>
            <w:rPr>
              <w:rFonts w:cstheme="minorBidi"/>
              <w:b w:val="0"/>
              <w:bCs w:val="0"/>
              <w:noProof/>
              <w:kern w:val="0"/>
              <w:sz w:val="24"/>
              <w:szCs w:val="24"/>
              <w:lang w:eastAsia="en-US"/>
            </w:rPr>
          </w:pPr>
          <w:hyperlink w:anchor="_Toc4678879" w:history="1">
            <w:r w:rsidR="001D7432" w:rsidRPr="00337C74">
              <w:rPr>
                <w:rStyle w:val="Hyperlink"/>
                <w:noProof/>
              </w:rPr>
              <w:t>Data Cleaning</w:t>
            </w:r>
            <w:r w:rsidR="001D7432">
              <w:rPr>
                <w:noProof/>
                <w:webHidden/>
              </w:rPr>
              <w:tab/>
            </w:r>
            <w:r w:rsidR="001D7432">
              <w:rPr>
                <w:noProof/>
                <w:webHidden/>
              </w:rPr>
              <w:fldChar w:fldCharType="begin"/>
            </w:r>
            <w:r w:rsidR="001D7432">
              <w:rPr>
                <w:noProof/>
                <w:webHidden/>
              </w:rPr>
              <w:instrText xml:space="preserve"> PAGEREF _Toc4678879 \h </w:instrText>
            </w:r>
            <w:r w:rsidR="001D7432">
              <w:rPr>
                <w:noProof/>
                <w:webHidden/>
              </w:rPr>
            </w:r>
            <w:r w:rsidR="001D7432">
              <w:rPr>
                <w:noProof/>
                <w:webHidden/>
              </w:rPr>
              <w:fldChar w:fldCharType="separate"/>
            </w:r>
            <w:r w:rsidR="001D7432">
              <w:rPr>
                <w:noProof/>
                <w:webHidden/>
              </w:rPr>
              <w:t>4</w:t>
            </w:r>
            <w:r w:rsidR="001D7432">
              <w:rPr>
                <w:noProof/>
                <w:webHidden/>
              </w:rPr>
              <w:fldChar w:fldCharType="end"/>
            </w:r>
          </w:hyperlink>
        </w:p>
        <w:p w:rsidR="001D7432" w:rsidRDefault="00255890">
          <w:pPr>
            <w:pStyle w:val="TOC2"/>
            <w:tabs>
              <w:tab w:val="right" w:leader="dot" w:pos="9350"/>
            </w:tabs>
            <w:rPr>
              <w:rFonts w:cstheme="minorBidi"/>
              <w:b w:val="0"/>
              <w:bCs w:val="0"/>
              <w:noProof/>
              <w:kern w:val="0"/>
              <w:sz w:val="24"/>
              <w:szCs w:val="24"/>
              <w:lang w:eastAsia="en-US"/>
            </w:rPr>
          </w:pPr>
          <w:hyperlink w:anchor="_Toc4678880" w:history="1">
            <w:r w:rsidR="001D7432" w:rsidRPr="00337C74">
              <w:rPr>
                <w:rStyle w:val="Hyperlink"/>
                <w:noProof/>
              </w:rPr>
              <w:t>Exploratory Data Analysis</w:t>
            </w:r>
            <w:r w:rsidR="001D7432">
              <w:rPr>
                <w:noProof/>
                <w:webHidden/>
              </w:rPr>
              <w:tab/>
            </w:r>
            <w:r w:rsidR="001D7432">
              <w:rPr>
                <w:noProof/>
                <w:webHidden/>
              </w:rPr>
              <w:fldChar w:fldCharType="begin"/>
            </w:r>
            <w:r w:rsidR="001D7432">
              <w:rPr>
                <w:noProof/>
                <w:webHidden/>
              </w:rPr>
              <w:instrText xml:space="preserve"> PAGEREF _Toc4678880 \h </w:instrText>
            </w:r>
            <w:r w:rsidR="001D7432">
              <w:rPr>
                <w:noProof/>
                <w:webHidden/>
              </w:rPr>
            </w:r>
            <w:r w:rsidR="001D7432">
              <w:rPr>
                <w:noProof/>
                <w:webHidden/>
              </w:rPr>
              <w:fldChar w:fldCharType="separate"/>
            </w:r>
            <w:r w:rsidR="001D7432">
              <w:rPr>
                <w:noProof/>
                <w:webHidden/>
              </w:rPr>
              <w:t>5</w:t>
            </w:r>
            <w:r w:rsidR="001D7432">
              <w:rPr>
                <w:noProof/>
                <w:webHidden/>
              </w:rPr>
              <w:fldChar w:fldCharType="end"/>
            </w:r>
          </w:hyperlink>
        </w:p>
        <w:p w:rsidR="001D7432" w:rsidRDefault="00255890">
          <w:pPr>
            <w:pStyle w:val="TOC2"/>
            <w:tabs>
              <w:tab w:val="right" w:leader="dot" w:pos="9350"/>
            </w:tabs>
            <w:rPr>
              <w:rFonts w:cstheme="minorBidi"/>
              <w:b w:val="0"/>
              <w:bCs w:val="0"/>
              <w:noProof/>
              <w:kern w:val="0"/>
              <w:sz w:val="24"/>
              <w:szCs w:val="24"/>
              <w:lang w:eastAsia="en-US"/>
            </w:rPr>
          </w:pPr>
          <w:hyperlink w:anchor="_Toc4678881" w:history="1">
            <w:r w:rsidR="001D7432" w:rsidRPr="00337C74">
              <w:rPr>
                <w:rStyle w:val="Hyperlink"/>
                <w:noProof/>
              </w:rPr>
              <w:t>Linear modelling</w:t>
            </w:r>
            <w:r w:rsidR="001D7432">
              <w:rPr>
                <w:noProof/>
                <w:webHidden/>
              </w:rPr>
              <w:tab/>
            </w:r>
            <w:r w:rsidR="001D7432">
              <w:rPr>
                <w:noProof/>
                <w:webHidden/>
              </w:rPr>
              <w:fldChar w:fldCharType="begin"/>
            </w:r>
            <w:r w:rsidR="001D7432">
              <w:rPr>
                <w:noProof/>
                <w:webHidden/>
              </w:rPr>
              <w:instrText xml:space="preserve"> PAGEREF _Toc4678881 \h </w:instrText>
            </w:r>
            <w:r w:rsidR="001D7432">
              <w:rPr>
                <w:noProof/>
                <w:webHidden/>
              </w:rPr>
            </w:r>
            <w:r w:rsidR="001D7432">
              <w:rPr>
                <w:noProof/>
                <w:webHidden/>
              </w:rPr>
              <w:fldChar w:fldCharType="separate"/>
            </w:r>
            <w:r w:rsidR="001D7432">
              <w:rPr>
                <w:noProof/>
                <w:webHidden/>
              </w:rPr>
              <w:t>6</w:t>
            </w:r>
            <w:r w:rsidR="001D7432">
              <w:rPr>
                <w:noProof/>
                <w:webHidden/>
              </w:rPr>
              <w:fldChar w:fldCharType="end"/>
            </w:r>
          </w:hyperlink>
        </w:p>
        <w:p w:rsidR="001D7432" w:rsidRDefault="00255890">
          <w:pPr>
            <w:pStyle w:val="TOC2"/>
            <w:tabs>
              <w:tab w:val="right" w:leader="dot" w:pos="9350"/>
            </w:tabs>
            <w:rPr>
              <w:rFonts w:cstheme="minorBidi"/>
              <w:b w:val="0"/>
              <w:bCs w:val="0"/>
              <w:noProof/>
              <w:kern w:val="0"/>
              <w:sz w:val="24"/>
              <w:szCs w:val="24"/>
              <w:lang w:eastAsia="en-US"/>
            </w:rPr>
          </w:pPr>
          <w:hyperlink w:anchor="_Toc4678882" w:history="1">
            <w:r w:rsidR="001D7432" w:rsidRPr="00337C74">
              <w:rPr>
                <w:rStyle w:val="Hyperlink"/>
                <w:noProof/>
              </w:rPr>
              <w:t>Optimization of Linear Model</w:t>
            </w:r>
            <w:r w:rsidR="001D7432">
              <w:rPr>
                <w:noProof/>
                <w:webHidden/>
              </w:rPr>
              <w:tab/>
            </w:r>
            <w:r w:rsidR="001D7432">
              <w:rPr>
                <w:noProof/>
                <w:webHidden/>
              </w:rPr>
              <w:fldChar w:fldCharType="begin"/>
            </w:r>
            <w:r w:rsidR="001D7432">
              <w:rPr>
                <w:noProof/>
                <w:webHidden/>
              </w:rPr>
              <w:instrText xml:space="preserve"> PAGEREF _Toc4678882 \h </w:instrText>
            </w:r>
            <w:r w:rsidR="001D7432">
              <w:rPr>
                <w:noProof/>
                <w:webHidden/>
              </w:rPr>
            </w:r>
            <w:r w:rsidR="001D7432">
              <w:rPr>
                <w:noProof/>
                <w:webHidden/>
              </w:rPr>
              <w:fldChar w:fldCharType="separate"/>
            </w:r>
            <w:r w:rsidR="001D7432">
              <w:rPr>
                <w:noProof/>
                <w:webHidden/>
              </w:rPr>
              <w:t>6</w:t>
            </w:r>
            <w:r w:rsidR="001D7432">
              <w:rPr>
                <w:noProof/>
                <w:webHidden/>
              </w:rPr>
              <w:fldChar w:fldCharType="end"/>
            </w:r>
          </w:hyperlink>
        </w:p>
        <w:p w:rsidR="001D7432" w:rsidRDefault="00255890">
          <w:pPr>
            <w:pStyle w:val="TOC2"/>
            <w:tabs>
              <w:tab w:val="right" w:leader="dot" w:pos="9350"/>
            </w:tabs>
            <w:rPr>
              <w:rFonts w:cstheme="minorBidi"/>
              <w:b w:val="0"/>
              <w:bCs w:val="0"/>
              <w:noProof/>
              <w:kern w:val="0"/>
              <w:sz w:val="24"/>
              <w:szCs w:val="24"/>
              <w:lang w:eastAsia="en-US"/>
            </w:rPr>
          </w:pPr>
          <w:hyperlink w:anchor="_Toc4678883" w:history="1">
            <w:r w:rsidR="001D7432" w:rsidRPr="00337C74">
              <w:rPr>
                <w:rStyle w:val="Hyperlink"/>
                <w:noProof/>
              </w:rPr>
              <w:t>Stepwise Regression and Gradient Boosting Model</w:t>
            </w:r>
            <w:r w:rsidR="001D7432">
              <w:rPr>
                <w:noProof/>
                <w:webHidden/>
              </w:rPr>
              <w:tab/>
            </w:r>
            <w:r w:rsidR="001D7432">
              <w:rPr>
                <w:noProof/>
                <w:webHidden/>
              </w:rPr>
              <w:fldChar w:fldCharType="begin"/>
            </w:r>
            <w:r w:rsidR="001D7432">
              <w:rPr>
                <w:noProof/>
                <w:webHidden/>
              </w:rPr>
              <w:instrText xml:space="preserve"> PAGEREF _Toc4678883 \h </w:instrText>
            </w:r>
            <w:r w:rsidR="001D7432">
              <w:rPr>
                <w:noProof/>
                <w:webHidden/>
              </w:rPr>
            </w:r>
            <w:r w:rsidR="001D7432">
              <w:rPr>
                <w:noProof/>
                <w:webHidden/>
              </w:rPr>
              <w:fldChar w:fldCharType="separate"/>
            </w:r>
            <w:r w:rsidR="001D7432">
              <w:rPr>
                <w:noProof/>
                <w:webHidden/>
              </w:rPr>
              <w:t>8</w:t>
            </w:r>
            <w:r w:rsidR="001D7432">
              <w:rPr>
                <w:noProof/>
                <w:webHidden/>
              </w:rPr>
              <w:fldChar w:fldCharType="end"/>
            </w:r>
          </w:hyperlink>
        </w:p>
        <w:p w:rsidR="001D7432" w:rsidRDefault="00255890">
          <w:pPr>
            <w:pStyle w:val="TOC1"/>
            <w:tabs>
              <w:tab w:val="right" w:leader="dot" w:pos="9350"/>
            </w:tabs>
            <w:rPr>
              <w:rFonts w:cstheme="minorBidi"/>
              <w:b w:val="0"/>
              <w:bCs w:val="0"/>
              <w:i w:val="0"/>
              <w:iCs w:val="0"/>
              <w:noProof/>
              <w:kern w:val="0"/>
              <w:lang w:eastAsia="en-US"/>
            </w:rPr>
          </w:pPr>
          <w:hyperlink w:anchor="_Toc4678884" w:history="1">
            <w:r w:rsidR="001D7432" w:rsidRPr="00337C74">
              <w:rPr>
                <w:rStyle w:val="Hyperlink"/>
                <w:noProof/>
              </w:rPr>
              <w:t>Conclusion</w:t>
            </w:r>
            <w:r w:rsidR="001D7432">
              <w:rPr>
                <w:noProof/>
                <w:webHidden/>
              </w:rPr>
              <w:tab/>
            </w:r>
            <w:r w:rsidR="001D7432">
              <w:rPr>
                <w:noProof/>
                <w:webHidden/>
              </w:rPr>
              <w:fldChar w:fldCharType="begin"/>
            </w:r>
            <w:r w:rsidR="001D7432">
              <w:rPr>
                <w:noProof/>
                <w:webHidden/>
              </w:rPr>
              <w:instrText xml:space="preserve"> PAGEREF _Toc4678884 \h </w:instrText>
            </w:r>
            <w:r w:rsidR="001D7432">
              <w:rPr>
                <w:noProof/>
                <w:webHidden/>
              </w:rPr>
            </w:r>
            <w:r w:rsidR="001D7432">
              <w:rPr>
                <w:noProof/>
                <w:webHidden/>
              </w:rPr>
              <w:fldChar w:fldCharType="separate"/>
            </w:r>
            <w:r w:rsidR="001D7432">
              <w:rPr>
                <w:noProof/>
                <w:webHidden/>
              </w:rPr>
              <w:t>9</w:t>
            </w:r>
            <w:r w:rsidR="001D7432">
              <w:rPr>
                <w:noProof/>
                <w:webHidden/>
              </w:rPr>
              <w:fldChar w:fldCharType="end"/>
            </w:r>
          </w:hyperlink>
        </w:p>
        <w:p w:rsidR="00CC2056" w:rsidRDefault="00CC2056">
          <w:r>
            <w:rPr>
              <w:b/>
              <w:bCs/>
              <w:noProof/>
            </w:rPr>
            <w:fldChar w:fldCharType="end"/>
          </w:r>
        </w:p>
      </w:sdtContent>
    </w:sdt>
    <w:p w:rsidR="00223775" w:rsidRDefault="00223775" w:rsidP="00A009CA">
      <w:pPr>
        <w:pStyle w:val="Title2"/>
      </w:pPr>
    </w:p>
    <w:p w:rsidR="00223775" w:rsidRDefault="00223775" w:rsidP="00A009CA">
      <w:pPr>
        <w:pStyle w:val="Title2"/>
      </w:pPr>
    </w:p>
    <w:p w:rsidR="00223775" w:rsidRDefault="00223775" w:rsidP="00A009CA">
      <w:pPr>
        <w:pStyle w:val="Title2"/>
      </w:pPr>
    </w:p>
    <w:p w:rsidR="00CC2056" w:rsidRDefault="00CC2056" w:rsidP="00A009CA">
      <w:pPr>
        <w:pStyle w:val="Title2"/>
      </w:pPr>
    </w:p>
    <w:p w:rsidR="00CC2056" w:rsidRDefault="00CC2056" w:rsidP="00A009CA">
      <w:pPr>
        <w:pStyle w:val="Title2"/>
      </w:pPr>
    </w:p>
    <w:p w:rsidR="00CC2056" w:rsidRDefault="00CC2056" w:rsidP="00A009CA">
      <w:pPr>
        <w:pStyle w:val="Title2"/>
      </w:pPr>
    </w:p>
    <w:p w:rsidR="00CC2056" w:rsidRDefault="00CC2056" w:rsidP="00A009CA">
      <w:pPr>
        <w:pStyle w:val="Title2"/>
      </w:pPr>
    </w:p>
    <w:p w:rsidR="00CC2056" w:rsidRDefault="00CC2056" w:rsidP="00A009CA">
      <w:pPr>
        <w:pStyle w:val="Title2"/>
      </w:pPr>
    </w:p>
    <w:p w:rsidR="00CC2056" w:rsidRDefault="00CC2056" w:rsidP="00A009CA">
      <w:pPr>
        <w:pStyle w:val="Title2"/>
      </w:pPr>
    </w:p>
    <w:p w:rsidR="00CC2056" w:rsidRDefault="00CC2056" w:rsidP="00A009CA">
      <w:pPr>
        <w:pStyle w:val="Title2"/>
      </w:pPr>
    </w:p>
    <w:p w:rsidR="007104A3" w:rsidRDefault="007104A3" w:rsidP="007104A3">
      <w:pPr>
        <w:pStyle w:val="Title2"/>
        <w:ind w:firstLine="720"/>
        <w:jc w:val="left"/>
      </w:pPr>
    </w:p>
    <w:p w:rsidR="007104A3" w:rsidRDefault="000F12BC" w:rsidP="007104A3">
      <w:pPr>
        <w:pStyle w:val="Heading1"/>
      </w:pPr>
      <w:bookmarkStart w:id="0" w:name="_Toc4678876"/>
      <w:r>
        <w:lastRenderedPageBreak/>
        <w:t>Introduction</w:t>
      </w:r>
      <w:bookmarkEnd w:id="0"/>
      <w:r w:rsidR="007104A3">
        <w:t xml:space="preserve"> </w:t>
      </w:r>
    </w:p>
    <w:p w:rsidR="003774F3" w:rsidRDefault="009161B8" w:rsidP="007104A3">
      <w:pPr>
        <w:pStyle w:val="Title2"/>
        <w:ind w:firstLine="720"/>
        <w:jc w:val="left"/>
      </w:pPr>
      <w:r>
        <w:t>A</w:t>
      </w:r>
      <w:r w:rsidR="00DF48E4">
        <w:t xml:space="preserve"> company named ABC Corp. is trying to set up a solar power plant in an area in Hawaii. They need to know the levels of solar radiation emitted in that particular area as it will help in </w:t>
      </w:r>
      <w:r w:rsidR="00EE6FA8">
        <w:t xml:space="preserve">designing and sizing of the photovoltaic power systems that are used in </w:t>
      </w:r>
      <w:r w:rsidR="00DF48E4">
        <w:t xml:space="preserve">the generation of </w:t>
      </w:r>
      <w:r w:rsidR="00EE6FA8">
        <w:t xml:space="preserve">electricity from solar energy. We as data analysts are predicting the solar radiation </w:t>
      </w:r>
      <w:r w:rsidR="00B43960">
        <w:t>in the</w:t>
      </w:r>
      <w:r w:rsidR="00EE6FA8">
        <w:t xml:space="preserve"> Hawaii </w:t>
      </w:r>
      <w:r w:rsidR="00B43960">
        <w:t xml:space="preserve">islands </w:t>
      </w:r>
      <w:r w:rsidR="00EE6FA8">
        <w:t xml:space="preserve">based on the various atmospheric factors of that area. </w:t>
      </w:r>
      <w:r w:rsidR="00FF6F6B">
        <w:t xml:space="preserve">We are trying to build a predictive model with </w:t>
      </w:r>
      <w:r w:rsidR="00502B47">
        <w:t xml:space="preserve">a high </w:t>
      </w:r>
      <w:r w:rsidR="00FF6F6B">
        <w:t xml:space="preserve">accuracy which can estimate the radiation in that area with the help of the </w:t>
      </w:r>
      <w:r w:rsidR="00175005">
        <w:t xml:space="preserve">meteorological data present in that area. </w:t>
      </w:r>
    </w:p>
    <w:p w:rsidR="000F12BC" w:rsidRDefault="00FF6F6B" w:rsidP="000F12BC">
      <w:pPr>
        <w:pStyle w:val="Title2"/>
        <w:ind w:firstLine="720"/>
        <w:jc w:val="left"/>
      </w:pPr>
      <w:r>
        <w:t xml:space="preserve">This paper demonstrates the </w:t>
      </w:r>
      <w:r w:rsidR="000702B6">
        <w:t xml:space="preserve">various data analysis techniques </w:t>
      </w:r>
      <w:r w:rsidR="00420A5B">
        <w:t xml:space="preserve">performed </w:t>
      </w:r>
      <w:r w:rsidR="000702B6">
        <w:t xml:space="preserve">on the given dataset </w:t>
      </w:r>
      <w:r w:rsidR="00502B47">
        <w:t>required</w:t>
      </w:r>
      <w:r w:rsidR="000702B6">
        <w:t xml:space="preserve"> to build a predictive model which forecasts the level of solar radiation emitted in</w:t>
      </w:r>
      <w:r w:rsidR="007104A3">
        <w:t xml:space="preserve"> Hawaii based on the input parameters. </w:t>
      </w:r>
      <w:r w:rsidR="00502B47">
        <w:t xml:space="preserve">These techniques involve data cleaning, exploratory data analysis and various statistical modelling techniques. </w:t>
      </w:r>
      <w:r w:rsidR="00C712BF">
        <w:t>The data set chosen for this analysis was extracted from Kaggle</w:t>
      </w:r>
      <w:r w:rsidR="000F12BC">
        <w:t xml:space="preserve"> and contains</w:t>
      </w:r>
      <w:r w:rsidR="00C712BF">
        <w:t xml:space="preserve"> the</w:t>
      </w:r>
      <w:r w:rsidR="00C712BF" w:rsidRPr="00FF0D89">
        <w:t xml:space="preserve"> meteorological data</w:t>
      </w:r>
      <w:r w:rsidR="00C712BF">
        <w:t xml:space="preserve"> </w:t>
      </w:r>
      <w:r w:rsidR="00C712BF" w:rsidRPr="00FF0D89">
        <w:t xml:space="preserve">from the HI-SEAS weather station </w:t>
      </w:r>
      <w:r w:rsidR="000F12BC">
        <w:t xml:space="preserve">in Hawaii </w:t>
      </w:r>
      <w:r w:rsidR="00C712BF" w:rsidRPr="00FF0D89">
        <w:t>from September through December 201</w:t>
      </w:r>
      <w:r w:rsidR="00C712BF">
        <w:t xml:space="preserve">6. </w:t>
      </w:r>
      <w:r w:rsidR="000F12BC">
        <w:t>The steps involved in the analysis are mentioned the chapter below.</w:t>
      </w:r>
    </w:p>
    <w:p w:rsidR="000F12BC" w:rsidRDefault="000F12BC" w:rsidP="000F12BC">
      <w:pPr>
        <w:pStyle w:val="Title2"/>
        <w:ind w:firstLine="720"/>
        <w:jc w:val="left"/>
      </w:pPr>
    </w:p>
    <w:p w:rsidR="00415D4D" w:rsidRDefault="00415D4D" w:rsidP="00415D4D">
      <w:pPr>
        <w:pStyle w:val="Title2"/>
        <w:jc w:val="left"/>
      </w:pPr>
      <w:r>
        <w:t>Files for reference:</w:t>
      </w:r>
    </w:p>
    <w:p w:rsidR="00415D4D" w:rsidRDefault="00415D4D" w:rsidP="00420A5B">
      <w:pPr>
        <w:pStyle w:val="Title2"/>
        <w:ind w:firstLine="720"/>
        <w:jc w:val="left"/>
      </w:pPr>
    </w:p>
    <w:p w:rsidR="00415D4D" w:rsidRDefault="00415D4D" w:rsidP="00420A5B">
      <w:pPr>
        <w:pStyle w:val="Title2"/>
        <w:ind w:firstLine="720"/>
        <w:jc w:val="left"/>
      </w:pPr>
    </w:p>
    <w:p w:rsidR="00415D4D" w:rsidRDefault="00415D4D" w:rsidP="00420A5B">
      <w:pPr>
        <w:pStyle w:val="Title2"/>
        <w:ind w:firstLine="720"/>
        <w:jc w:val="left"/>
      </w:pPr>
    </w:p>
    <w:p w:rsidR="00415D4D" w:rsidRDefault="00415D4D" w:rsidP="00420A5B">
      <w:pPr>
        <w:pStyle w:val="Title2"/>
        <w:ind w:firstLine="720"/>
        <w:jc w:val="left"/>
      </w:pPr>
    </w:p>
    <w:p w:rsidR="00415D4D" w:rsidRDefault="00415D4D" w:rsidP="00420A5B">
      <w:pPr>
        <w:pStyle w:val="Title2"/>
        <w:ind w:firstLine="720"/>
        <w:jc w:val="left"/>
      </w:pPr>
    </w:p>
    <w:p w:rsidR="00415D4D" w:rsidRDefault="00415D4D" w:rsidP="00420A5B">
      <w:pPr>
        <w:pStyle w:val="Title2"/>
        <w:ind w:firstLine="720"/>
        <w:jc w:val="left"/>
      </w:pPr>
    </w:p>
    <w:p w:rsidR="00415D4D" w:rsidRDefault="00415D4D" w:rsidP="00420A5B">
      <w:pPr>
        <w:pStyle w:val="Title2"/>
        <w:ind w:firstLine="720"/>
        <w:jc w:val="left"/>
      </w:pPr>
    </w:p>
    <w:p w:rsidR="00415D4D" w:rsidRDefault="00415D4D" w:rsidP="00415D4D">
      <w:pPr>
        <w:pStyle w:val="Heading1"/>
      </w:pPr>
      <w:bookmarkStart w:id="1" w:name="_Toc4678877"/>
      <w:r w:rsidRPr="00415D4D">
        <w:lastRenderedPageBreak/>
        <w:t>Analysis</w:t>
      </w:r>
      <w:bookmarkEnd w:id="1"/>
    </w:p>
    <w:p w:rsidR="000309AE" w:rsidRPr="000309AE" w:rsidRDefault="000309AE" w:rsidP="000309AE">
      <w:pPr>
        <w:pStyle w:val="Heading2"/>
      </w:pPr>
      <w:bookmarkStart w:id="2" w:name="_Toc4678878"/>
      <w:r>
        <w:t>Data set</w:t>
      </w:r>
      <w:bookmarkEnd w:id="2"/>
    </w:p>
    <w:p w:rsidR="000309AE" w:rsidRDefault="00C712BF" w:rsidP="00420A5B">
      <w:pPr>
        <w:pStyle w:val="Title2"/>
        <w:ind w:firstLine="720"/>
        <w:jc w:val="left"/>
      </w:pPr>
      <w:r>
        <w:t xml:space="preserve">The data set contains 32,686 entries and a total of 11 columns. The column parameters are: </w:t>
      </w:r>
      <w:proofErr w:type="spellStart"/>
      <w:proofErr w:type="gramStart"/>
      <w:r w:rsidRPr="00FF0D89">
        <w:t>UNIXTime</w:t>
      </w:r>
      <w:proofErr w:type="spellEnd"/>
      <w:r>
        <w:t>(</w:t>
      </w:r>
      <w:proofErr w:type="gramEnd"/>
      <w:r w:rsidRPr="002E0FE5">
        <w:t>time</w:t>
      </w:r>
      <w:r>
        <w:t xml:space="preserve"> in</w:t>
      </w:r>
      <w:r w:rsidRPr="002E0FE5">
        <w:t xml:space="preserve"> seconds since Jan 1, 1970)</w:t>
      </w:r>
      <w:r w:rsidRPr="00771A11">
        <w:rPr>
          <w:color w:val="000000" w:themeColor="text1"/>
        </w:rPr>
        <w:t xml:space="preserve">, </w:t>
      </w:r>
      <w:r w:rsidRPr="002E0FE5">
        <w:rPr>
          <w:color w:val="000000" w:themeColor="text1"/>
        </w:rPr>
        <w:t>Data</w:t>
      </w:r>
      <w:r>
        <w:t xml:space="preserve">, </w:t>
      </w:r>
      <w:r w:rsidRPr="00FF0D89">
        <w:t>Time</w:t>
      </w:r>
      <w:r>
        <w:t xml:space="preserve">, </w:t>
      </w:r>
      <w:r w:rsidRPr="00FF0D89">
        <w:t>Radiation</w:t>
      </w:r>
      <w:r>
        <w:t xml:space="preserve">, </w:t>
      </w:r>
      <w:r w:rsidRPr="00FF0D89">
        <w:t>Temperature</w:t>
      </w:r>
      <w:r>
        <w:t xml:space="preserve">, </w:t>
      </w:r>
      <w:r w:rsidRPr="00FF0D89">
        <w:t>Pressure</w:t>
      </w:r>
      <w:r>
        <w:t xml:space="preserve">, </w:t>
      </w:r>
      <w:r w:rsidRPr="00FF0D89">
        <w:t>Humidity</w:t>
      </w:r>
      <w:r>
        <w:t xml:space="preserve">, </w:t>
      </w:r>
      <w:proofErr w:type="spellStart"/>
      <w:r w:rsidRPr="00FF0D89">
        <w:t>WindDirection</w:t>
      </w:r>
      <w:proofErr w:type="spellEnd"/>
      <w:r w:rsidRPr="00FF0D89">
        <w:t>(Degrees)</w:t>
      </w:r>
      <w:r>
        <w:t xml:space="preserve">, </w:t>
      </w:r>
      <w:r w:rsidRPr="00FF0D89">
        <w:t>Speed</w:t>
      </w:r>
      <w:r>
        <w:t xml:space="preserve">, </w:t>
      </w:r>
      <w:r w:rsidRPr="00FF0D89">
        <w:t>TimeSunRise</w:t>
      </w:r>
      <w:r>
        <w:t xml:space="preserve"> and </w:t>
      </w:r>
      <w:r w:rsidRPr="00FF0D89">
        <w:t>TimeSunSet</w:t>
      </w:r>
      <w:r>
        <w:t xml:space="preserve"> (Hawaii time).</w:t>
      </w:r>
      <w:r w:rsidR="002812C1">
        <w:t xml:space="preserve"> </w:t>
      </w:r>
      <w:r w:rsidR="00415D4D">
        <w:t xml:space="preserve">Since we are building a model to prediction the radiation levels in that area, we take “Radiation” as the target variable for this analysis. </w:t>
      </w:r>
    </w:p>
    <w:p w:rsidR="000309AE" w:rsidRDefault="000309AE" w:rsidP="000309AE">
      <w:pPr>
        <w:pStyle w:val="Title2"/>
        <w:jc w:val="left"/>
        <w:rPr>
          <w:rStyle w:val="Heading2Char"/>
        </w:rPr>
      </w:pPr>
      <w:bookmarkStart w:id="3" w:name="_Toc4678879"/>
      <w:r w:rsidRPr="000309AE">
        <w:rPr>
          <w:rStyle w:val="Heading2Char"/>
        </w:rPr>
        <w:t>Data Cleaning</w:t>
      </w:r>
      <w:bookmarkEnd w:id="3"/>
    </w:p>
    <w:p w:rsidR="00C14593" w:rsidRDefault="00ED5380" w:rsidP="000309AE">
      <w:pPr>
        <w:pStyle w:val="Title2"/>
        <w:ind w:firstLine="720"/>
        <w:jc w:val="left"/>
      </w:pPr>
      <w:r>
        <w:t xml:space="preserve">In order to visualize the data, we require it to be clean, i.e. without any missing values or typos. So, we started off by cleaning the data which was done by checking for NA values, missing values, typos and outliers. </w:t>
      </w:r>
    </w:p>
    <w:p w:rsidR="00ED5380" w:rsidRDefault="00ED5380" w:rsidP="006C774D">
      <w:r w:rsidRPr="00893287">
        <w:rPr>
          <w:color w:val="0070C0"/>
        </w:rPr>
        <w:t>The columns were cleaned by removing the junk values from the string of their original values. The junk value of “12:00:00 AM” was removed from the time column as it wasn’t of significant importance in the data se</w:t>
      </w:r>
      <w:r>
        <w:t xml:space="preserve">t. The missing values were checked in </w:t>
      </w:r>
      <w:proofErr w:type="gramStart"/>
      <w:r>
        <w:t>Excel</w:t>
      </w:r>
      <w:proofErr w:type="gramEnd"/>
      <w:r>
        <w:t xml:space="preserve"> but no variables were found containing missing values. The NA values were checked by but none of the variables contained any NA values in the data set. The outliers were tested by creating box plots of the relatable columns. Since it was found that not many outliers were present as they lay close to the box plots and no data point had a significant difference in values compared to the other data points, none of them were removed from the plots. The last step of data cleaning was checking for typos in all the columns. The column name “Data” </w:t>
      </w:r>
      <w:r w:rsidR="00C90EB0">
        <w:t xml:space="preserve">which </w:t>
      </w:r>
      <w:r>
        <w:t>was considered a typo as it was misspelled</w:t>
      </w:r>
      <w:r w:rsidR="00C90EB0">
        <w:t>,</w:t>
      </w:r>
      <w:r>
        <w:t xml:space="preserve"> was later corrected to “Date”.</w:t>
      </w:r>
      <w:r w:rsidR="000309AE">
        <w:t xml:space="preserve"> The variables </w:t>
      </w:r>
      <w:r w:rsidR="00FF5580">
        <w:t>“Date”, “Time”, “</w:t>
      </w:r>
      <w:r w:rsidR="00A7361A">
        <w:t xml:space="preserve">TimeSunRise” and “TimeSunSet” </w:t>
      </w:r>
      <w:r w:rsidR="006C774D">
        <w:t xml:space="preserve">which were of the data type “factor” were converted to “numerical” data type as they contained only numerical values.  </w:t>
      </w:r>
    </w:p>
    <w:p w:rsidR="005936E2" w:rsidRDefault="005936E2" w:rsidP="006C774D"/>
    <w:p w:rsidR="000309AE" w:rsidRDefault="005936E2" w:rsidP="005936E2">
      <w:pPr>
        <w:pStyle w:val="Heading2"/>
      </w:pPr>
      <w:bookmarkStart w:id="4" w:name="_Toc4678880"/>
      <w:r>
        <w:lastRenderedPageBreak/>
        <w:t>Exploratory Data Analysis</w:t>
      </w:r>
      <w:bookmarkEnd w:id="4"/>
    </w:p>
    <w:p w:rsidR="00E93132" w:rsidRDefault="005936E2" w:rsidP="00725AD0">
      <w:pPr>
        <w:rPr>
          <w:color w:val="000000" w:themeColor="text1"/>
        </w:rPr>
      </w:pPr>
      <w:r>
        <w:t xml:space="preserve">After the data has been cleaned for </w:t>
      </w:r>
      <w:r w:rsidR="002F27C2">
        <w:t>visualization,</w:t>
      </w:r>
      <w:r>
        <w:t xml:space="preserve"> we performed</w:t>
      </w:r>
      <w:r w:rsidR="000309AE">
        <w:t xml:space="preserve"> an </w:t>
      </w:r>
      <w:r>
        <w:t>e</w:t>
      </w:r>
      <w:r w:rsidR="000309AE">
        <w:t xml:space="preserve">xploratory </w:t>
      </w:r>
      <w:r>
        <w:t>d</w:t>
      </w:r>
      <w:r w:rsidR="000309AE">
        <w:t xml:space="preserve">ata </w:t>
      </w:r>
      <w:r>
        <w:t>a</w:t>
      </w:r>
      <w:r w:rsidR="000309AE">
        <w:t xml:space="preserve">nalysis </w:t>
      </w:r>
      <w:r>
        <w:t xml:space="preserve">(EDA) </w:t>
      </w:r>
      <w:r w:rsidR="000309AE">
        <w:t xml:space="preserve">on </w:t>
      </w:r>
      <w:r w:rsidR="00725AD0">
        <w:t>it</w:t>
      </w:r>
      <w:r w:rsidR="000309AE">
        <w:t xml:space="preserve"> to find patterns, trends, outliers</w:t>
      </w:r>
      <w:r w:rsidR="00725AD0">
        <w:t xml:space="preserve"> and </w:t>
      </w:r>
      <w:r w:rsidR="000309AE">
        <w:t>the correlation between the data points.</w:t>
      </w:r>
      <w:r w:rsidR="00725AD0">
        <w:t xml:space="preserve"> </w:t>
      </w:r>
      <w:r w:rsidR="00893287" w:rsidRPr="00893287">
        <w:rPr>
          <w:color w:val="0070C0"/>
        </w:rPr>
        <w:t>We created a scatter plot plotting radiation with respect to month. From the graph a decreasing trend was clearly observed from September to December with an onset of winter</w:t>
      </w:r>
      <w:r w:rsidR="00893287">
        <w:t xml:space="preserve">. </w:t>
      </w:r>
      <w:r w:rsidR="00725AD0">
        <w:t xml:space="preserve">To understand the significance between the variables and to gain further insights on them we constructed a correlation matrix by the </w:t>
      </w:r>
      <w:r w:rsidR="00725AD0" w:rsidRPr="00797C7B">
        <w:rPr>
          <w:color w:val="000000" w:themeColor="text1"/>
        </w:rPr>
        <w:t>medium of a heat map function</w:t>
      </w:r>
      <w:r w:rsidR="00725AD0">
        <w:rPr>
          <w:color w:val="000000" w:themeColor="text1"/>
        </w:rPr>
        <w:t>.</w:t>
      </w:r>
    </w:p>
    <w:p w:rsidR="00E93132" w:rsidRDefault="00E93132" w:rsidP="00725AD0">
      <w:pPr>
        <w:rPr>
          <w:color w:val="000000" w:themeColor="text1"/>
        </w:rPr>
      </w:pPr>
      <w:r w:rsidRPr="00E93132">
        <w:rPr>
          <w:noProof/>
          <w:color w:val="000000" w:themeColor="text1"/>
        </w:rPr>
        <w:drawing>
          <wp:inline distT="0" distB="0" distL="0" distR="0" wp14:anchorId="599E58AE" wp14:editId="507C26A4">
            <wp:extent cx="3432464" cy="3190778"/>
            <wp:effectExtent l="12700" t="1270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64"/>
                    <a:stretch/>
                  </pic:blipFill>
                  <pic:spPr bwMode="auto">
                    <a:xfrm>
                      <a:off x="0" y="0"/>
                      <a:ext cx="3463648" cy="32197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725AD0">
        <w:rPr>
          <w:color w:val="000000" w:themeColor="text1"/>
        </w:rPr>
        <w:t xml:space="preserve"> </w:t>
      </w:r>
    </w:p>
    <w:p w:rsidR="000524FB" w:rsidRPr="000524FB" w:rsidRDefault="00E93132" w:rsidP="000524FB">
      <w:pPr>
        <w:rPr>
          <w:color w:val="000000" w:themeColor="text1"/>
        </w:rPr>
      </w:pPr>
      <w:r>
        <w:rPr>
          <w:color w:val="000000" w:themeColor="text1"/>
        </w:rPr>
        <w:t xml:space="preserve">As we have considered “radiation” as our dependent variable, we checked the correlation of radiation with all the other variables. </w:t>
      </w:r>
      <w:r w:rsidR="000D6619">
        <w:rPr>
          <w:color w:val="000000" w:themeColor="text1"/>
        </w:rPr>
        <w:t xml:space="preserve">The variables </w:t>
      </w:r>
      <w:r w:rsidR="00C74815">
        <w:rPr>
          <w:color w:val="000000" w:themeColor="text1"/>
        </w:rPr>
        <w:t xml:space="preserve">“Time” and “Speed”, which </w:t>
      </w:r>
      <w:r w:rsidR="000D6619">
        <w:rPr>
          <w:color w:val="000000" w:themeColor="text1"/>
        </w:rPr>
        <w:t>did not show any significant correlation with radiation were removed from the data set. Also, as “UnixTime” and “Date” did not provide any statistical significance in predicting the value of radiation, they too were removed from the data set</w:t>
      </w:r>
      <w:r w:rsidR="00C74815">
        <w:rPr>
          <w:color w:val="000000" w:themeColor="text1"/>
        </w:rPr>
        <w:t>. Thus, only by observational inferences we removed 4 of the 11 irrelevant variables from the data set.</w:t>
      </w:r>
      <w:r w:rsidR="00421CAE">
        <w:t xml:space="preserve"> </w:t>
      </w:r>
      <w:r w:rsidR="00725AD0">
        <w:rPr>
          <w:color w:val="000000" w:themeColor="text1"/>
        </w:rPr>
        <w:t xml:space="preserve">From the plot it was </w:t>
      </w:r>
      <w:r w:rsidR="00421CAE">
        <w:rPr>
          <w:color w:val="000000" w:themeColor="text1"/>
        </w:rPr>
        <w:t xml:space="preserve">also </w:t>
      </w:r>
      <w:r w:rsidR="00725AD0">
        <w:rPr>
          <w:color w:val="000000" w:themeColor="text1"/>
        </w:rPr>
        <w:t xml:space="preserve">seen that the dependent </w:t>
      </w:r>
      <w:r w:rsidR="00725AD0">
        <w:rPr>
          <w:color w:val="000000" w:themeColor="text1"/>
        </w:rPr>
        <w:lastRenderedPageBreak/>
        <w:t xml:space="preserve">variable “radiation” had the highest correlation with </w:t>
      </w:r>
      <w:r w:rsidR="00C50D28">
        <w:rPr>
          <w:color w:val="000000" w:themeColor="text1"/>
        </w:rPr>
        <w:t>“</w:t>
      </w:r>
      <w:r w:rsidR="00725AD0">
        <w:rPr>
          <w:color w:val="000000" w:themeColor="text1"/>
        </w:rPr>
        <w:t>temperature</w:t>
      </w:r>
      <w:r w:rsidR="00C50D28">
        <w:rPr>
          <w:color w:val="000000" w:themeColor="text1"/>
        </w:rPr>
        <w:t>”</w:t>
      </w:r>
      <w:r>
        <w:rPr>
          <w:color w:val="000000" w:themeColor="text1"/>
        </w:rPr>
        <w:t>.</w:t>
      </w:r>
      <w:r w:rsidR="00B90E7C">
        <w:rPr>
          <w:color w:val="000000" w:themeColor="text1"/>
        </w:rPr>
        <w:t xml:space="preserve"> This suggests that with the rise in temperature, the value of radiation will also increase. </w:t>
      </w:r>
      <w:r w:rsidR="00F579E8">
        <w:rPr>
          <w:color w:val="000000" w:themeColor="text1"/>
        </w:rPr>
        <w:t>Further, a h</w:t>
      </w:r>
      <w:r w:rsidR="00044A76">
        <w:rPr>
          <w:color w:val="000000" w:themeColor="text1"/>
        </w:rPr>
        <w:t xml:space="preserve">istogram was created </w:t>
      </w:r>
    </w:p>
    <w:p w:rsidR="000524FB" w:rsidRDefault="000524FB" w:rsidP="000524FB">
      <w:pPr>
        <w:pStyle w:val="Heading2"/>
      </w:pPr>
      <w:bookmarkStart w:id="5" w:name="_Toc4678881"/>
      <w:r>
        <w:t>Linear modelling</w:t>
      </w:r>
      <w:bookmarkEnd w:id="5"/>
    </w:p>
    <w:p w:rsidR="009803F5" w:rsidRDefault="00300E61" w:rsidP="007D3118">
      <w:pPr>
        <w:rPr>
          <w:color w:val="000000" w:themeColor="text1"/>
        </w:rPr>
      </w:pPr>
      <w:r>
        <w:t>After performing the data optimization techniques, we performed the linear modelling techniques on the data set. For this</w:t>
      </w:r>
      <w:r w:rsidR="0015649A">
        <w:t>, t</w:t>
      </w:r>
      <w:r>
        <w:t xml:space="preserve">he data was divided into two parts: training data set and testing data set. The training data set consisted of 80% of the values of the original data set. A linear model was created for both data sets after the values for each being selected randomly. An accuracy of </w:t>
      </w:r>
      <w:r w:rsidR="00103E05">
        <w:rPr>
          <w:color w:val="0070C0"/>
        </w:rPr>
        <w:t>59.13</w:t>
      </w:r>
      <w:r w:rsidRPr="00630229">
        <w:rPr>
          <w:color w:val="0070C0"/>
        </w:rPr>
        <w:t xml:space="preserve">% </w:t>
      </w:r>
      <w:r>
        <w:t>was obtained from this model as seen from the R-squared value</w:t>
      </w:r>
      <w:r w:rsidR="001246BC" w:rsidRPr="00BD020A">
        <w:rPr>
          <w:color w:val="000000" w:themeColor="text1"/>
        </w:rPr>
        <w:t xml:space="preserve">. </w:t>
      </w:r>
      <w:r w:rsidRPr="00BD020A">
        <w:rPr>
          <w:color w:val="000000" w:themeColor="text1"/>
        </w:rPr>
        <w:t xml:space="preserve">The significantly lower p-value </w:t>
      </w:r>
      <w:r w:rsidR="004751B7">
        <w:rPr>
          <w:color w:val="000000" w:themeColor="text1"/>
        </w:rPr>
        <w:t xml:space="preserve">obtained in the summary </w:t>
      </w:r>
      <w:r w:rsidRPr="00BD020A">
        <w:rPr>
          <w:color w:val="000000" w:themeColor="text1"/>
        </w:rPr>
        <w:t xml:space="preserve">suggested that there is a high significance between the dependent </w:t>
      </w:r>
      <w:r w:rsidR="00BD020A" w:rsidRPr="00BD020A">
        <w:rPr>
          <w:color w:val="000000" w:themeColor="text1"/>
        </w:rPr>
        <w:t xml:space="preserve">variable </w:t>
      </w:r>
      <w:r w:rsidRPr="00BD020A">
        <w:rPr>
          <w:color w:val="000000" w:themeColor="text1"/>
        </w:rPr>
        <w:t xml:space="preserve">and the </w:t>
      </w:r>
      <w:r w:rsidR="00BD020A" w:rsidRPr="00BD020A">
        <w:rPr>
          <w:color w:val="000000" w:themeColor="text1"/>
        </w:rPr>
        <w:t xml:space="preserve">other </w:t>
      </w:r>
      <w:r w:rsidRPr="00BD020A">
        <w:rPr>
          <w:color w:val="000000" w:themeColor="text1"/>
        </w:rPr>
        <w:t>independent variable</w:t>
      </w:r>
      <w:r w:rsidR="00BD020A" w:rsidRPr="00BD020A">
        <w:rPr>
          <w:color w:val="000000" w:themeColor="text1"/>
        </w:rPr>
        <w:t>s</w:t>
      </w:r>
      <w:r w:rsidRPr="00BD020A">
        <w:rPr>
          <w:color w:val="000000" w:themeColor="text1"/>
        </w:rPr>
        <w:t xml:space="preserve">. As the </w:t>
      </w:r>
      <w:r w:rsidR="00221082">
        <w:rPr>
          <w:color w:val="000000" w:themeColor="text1"/>
        </w:rPr>
        <w:t>nature</w:t>
      </w:r>
      <w:r w:rsidRPr="00BD020A">
        <w:rPr>
          <w:color w:val="000000" w:themeColor="text1"/>
        </w:rPr>
        <w:t xml:space="preserve"> </w:t>
      </w:r>
      <w:r>
        <w:t xml:space="preserve">of the training model </w:t>
      </w:r>
      <w:r w:rsidR="00221082">
        <w:t>was considerably significant</w:t>
      </w:r>
      <w:r>
        <w:rPr>
          <w:color w:val="000000" w:themeColor="text1"/>
        </w:rPr>
        <w:t xml:space="preserve">, the testing data set was regressed. The accuracy of this model obtained was </w:t>
      </w:r>
      <w:r w:rsidR="00103E05">
        <w:rPr>
          <w:color w:val="0070C0"/>
        </w:rPr>
        <w:t>59.96</w:t>
      </w:r>
      <w:r w:rsidRPr="00630229">
        <w:rPr>
          <w:color w:val="0070C0"/>
        </w:rPr>
        <w:t xml:space="preserve">%. </w:t>
      </w:r>
      <w:r w:rsidR="009803F5">
        <w:rPr>
          <w:color w:val="000000" w:themeColor="text1"/>
        </w:rPr>
        <w:t>Since, the p-value of all the variables obtained were significantly low, there was no need to remove any variables from the data set.</w:t>
      </w:r>
    </w:p>
    <w:p w:rsidR="007D3118" w:rsidRDefault="009803F5" w:rsidP="007D3118">
      <w:pPr>
        <w:rPr>
          <w:color w:val="000000" w:themeColor="text1"/>
        </w:rPr>
      </w:pPr>
      <w:r>
        <w:rPr>
          <w:color w:val="000000" w:themeColor="text1"/>
        </w:rPr>
        <w:t xml:space="preserve"> </w:t>
      </w:r>
      <w:r w:rsidR="00DB39C9">
        <w:rPr>
          <w:color w:val="000000" w:themeColor="text1"/>
        </w:rPr>
        <w:t>Also, the multicollinearity of the variables was checked by computing the vif</w:t>
      </w:r>
      <w:r w:rsidR="007A35B1">
        <w:rPr>
          <w:color w:val="000000" w:themeColor="text1"/>
        </w:rPr>
        <w:t xml:space="preserve"> (variance inflation factor) </w:t>
      </w:r>
      <w:r w:rsidR="00DB39C9">
        <w:rPr>
          <w:color w:val="000000" w:themeColor="text1"/>
        </w:rPr>
        <w:t>values. As none of the obtained values were found to be above 10, we can say that none of the independent variables were overfitting</w:t>
      </w:r>
      <w:r w:rsidR="00306715">
        <w:rPr>
          <w:color w:val="000000" w:themeColor="text1"/>
        </w:rPr>
        <w:t xml:space="preserve"> in the data set. </w:t>
      </w:r>
      <w:r w:rsidR="00306715" w:rsidRPr="00BD020A">
        <w:rPr>
          <w:color w:val="000000" w:themeColor="text1"/>
        </w:rPr>
        <w:t xml:space="preserve">As the accuracy </w:t>
      </w:r>
      <w:r w:rsidR="00306715">
        <w:t xml:space="preserve">of the testing model obtained was </w:t>
      </w:r>
      <w:r w:rsidR="00306715" w:rsidRPr="00DF1A54">
        <w:t>considerable</w:t>
      </w:r>
      <w:r w:rsidR="00306715">
        <w:rPr>
          <w:color w:val="000000" w:themeColor="text1"/>
        </w:rPr>
        <w:t xml:space="preserve">, a predictive model was created which gave out an estimated </w:t>
      </w:r>
      <w:r w:rsidR="008D3D9E">
        <w:rPr>
          <w:color w:val="000000" w:themeColor="text1"/>
        </w:rPr>
        <w:t xml:space="preserve">radiation </w:t>
      </w:r>
      <w:r w:rsidR="00306715">
        <w:rPr>
          <w:color w:val="000000" w:themeColor="text1"/>
        </w:rPr>
        <w:t xml:space="preserve">value of </w:t>
      </w:r>
      <w:r w:rsidR="00103E05">
        <w:rPr>
          <w:color w:val="0070C0"/>
        </w:rPr>
        <w:t>835.0691</w:t>
      </w:r>
      <w:r w:rsidR="005F3811" w:rsidRPr="00630229">
        <w:rPr>
          <w:color w:val="0070C0"/>
        </w:rPr>
        <w:t xml:space="preserve"> </w:t>
      </w:r>
      <w:r w:rsidR="00306715">
        <w:rPr>
          <w:color w:val="000000" w:themeColor="text1"/>
        </w:rPr>
        <w:t xml:space="preserve">based on the input values of the independent variables. </w:t>
      </w:r>
    </w:p>
    <w:p w:rsidR="000C7DA3" w:rsidRDefault="000C7DA3" w:rsidP="000C7DA3">
      <w:pPr>
        <w:ind w:firstLine="0"/>
        <w:rPr>
          <w:color w:val="000000" w:themeColor="text1"/>
        </w:rPr>
      </w:pPr>
      <w:r w:rsidRPr="000C7DA3">
        <w:rPr>
          <w:noProof/>
          <w:color w:val="000000" w:themeColor="text1"/>
        </w:rPr>
        <w:drawing>
          <wp:inline distT="0" distB="0" distL="0" distR="0" wp14:anchorId="03FA9A4F" wp14:editId="7DAFF1BF">
            <wp:extent cx="5897418" cy="964565"/>
            <wp:effectExtent l="12700" t="12700" r="825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7" r="-1"/>
                    <a:stretch/>
                  </pic:blipFill>
                  <pic:spPr bwMode="auto">
                    <a:xfrm>
                      <a:off x="0" y="0"/>
                      <a:ext cx="5982538" cy="9784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D3118" w:rsidRDefault="007D3118" w:rsidP="007D3118">
      <w:pPr>
        <w:pStyle w:val="Heading2"/>
      </w:pPr>
      <w:bookmarkStart w:id="6" w:name="_Toc4678882"/>
      <w:r>
        <w:t>Optimization of Linear Model</w:t>
      </w:r>
      <w:bookmarkEnd w:id="6"/>
    </w:p>
    <w:p w:rsidR="008E5C75" w:rsidRDefault="00896514" w:rsidP="007D3118">
      <w:r>
        <w:t xml:space="preserve">Now, to improve the accuracy of the model we </w:t>
      </w:r>
      <w:r w:rsidR="00065FD0">
        <w:t>have</w:t>
      </w:r>
      <w:r>
        <w:t xml:space="preserve"> use</w:t>
      </w:r>
      <w:r w:rsidR="00065FD0">
        <w:t>d</w:t>
      </w:r>
      <w:r>
        <w:t xml:space="preserve"> a few </w:t>
      </w:r>
      <w:proofErr w:type="gramStart"/>
      <w:r w:rsidR="00086552">
        <w:t>model</w:t>
      </w:r>
      <w:proofErr w:type="gramEnd"/>
      <w:r>
        <w:t xml:space="preserve"> optimizing and data transforming techniques. As the dependent variable “radiation” is skewed towards the right, </w:t>
      </w:r>
      <w:r>
        <w:lastRenderedPageBreak/>
        <w:t xml:space="preserve">we will make use of </w:t>
      </w:r>
      <w:r w:rsidR="00065FD0">
        <w:t>square root</w:t>
      </w:r>
      <w:r>
        <w:t xml:space="preserve"> transformations to normalize the data and reduce the range of data points. </w:t>
      </w:r>
    </w:p>
    <w:p w:rsidR="008E5C75" w:rsidRDefault="008E5C75" w:rsidP="008E5C75">
      <w:pPr>
        <w:ind w:firstLine="0"/>
      </w:pPr>
      <w:r w:rsidRPr="008E5C75">
        <w:rPr>
          <w:noProof/>
        </w:rPr>
        <w:drawing>
          <wp:inline distT="0" distB="0" distL="0" distR="0" wp14:anchorId="0D7B9C31" wp14:editId="3DB5F49D">
            <wp:extent cx="2785918" cy="2469227"/>
            <wp:effectExtent l="12700" t="1270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48" cy="2512595"/>
                    </a:xfrm>
                    <a:prstGeom prst="rect">
                      <a:avLst/>
                    </a:prstGeom>
                    <a:ln>
                      <a:solidFill>
                        <a:schemeClr val="tx1"/>
                      </a:solidFill>
                    </a:ln>
                  </pic:spPr>
                </pic:pic>
              </a:graphicData>
            </a:graphic>
          </wp:inline>
        </w:drawing>
      </w:r>
      <w:r w:rsidR="00630229">
        <w:t xml:space="preserve">        </w:t>
      </w:r>
      <w:r w:rsidRPr="008E5C75">
        <w:t xml:space="preserve"> </w:t>
      </w:r>
      <w:r w:rsidRPr="008E5C75">
        <w:rPr>
          <w:noProof/>
        </w:rPr>
        <w:drawing>
          <wp:inline distT="0" distB="0" distL="0" distR="0" wp14:anchorId="065455A2" wp14:editId="37587C3E">
            <wp:extent cx="2773733" cy="2476801"/>
            <wp:effectExtent l="12700" t="12700" r="762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191" cy="2520071"/>
                    </a:xfrm>
                    <a:prstGeom prst="rect">
                      <a:avLst/>
                    </a:prstGeom>
                    <a:ln>
                      <a:solidFill>
                        <a:schemeClr val="tx1"/>
                      </a:solidFill>
                    </a:ln>
                  </pic:spPr>
                </pic:pic>
              </a:graphicData>
            </a:graphic>
          </wp:inline>
        </w:drawing>
      </w:r>
    </w:p>
    <w:p w:rsidR="005B5497" w:rsidRDefault="00893287" w:rsidP="007D3118">
      <w:r>
        <w:t>From the above graphs__________.</w:t>
      </w:r>
    </w:p>
    <w:p w:rsidR="00893287" w:rsidRDefault="00893287" w:rsidP="00893287">
      <w:pPr>
        <w:ind w:firstLine="0"/>
      </w:pPr>
      <w:r>
        <w:t xml:space="preserve">A </w:t>
      </w:r>
      <w:r w:rsidR="00103E05">
        <w:t xml:space="preserve">new linear model was created keeping the same 80:20 ratio for the train and test data set used for the earlier linear model. The accuracy obtained from the training data set of this new model was </w:t>
      </w:r>
      <w:r w:rsidR="00103E05" w:rsidRPr="00243CBA">
        <w:rPr>
          <w:color w:val="0070C0"/>
        </w:rPr>
        <w:t xml:space="preserve">64.04% </w:t>
      </w:r>
      <w:r w:rsidR="00103E05">
        <w:t xml:space="preserve">as seen from the R squared value, which was an </w:t>
      </w:r>
      <w:r w:rsidR="00103E05" w:rsidRPr="007A7E19">
        <w:rPr>
          <w:color w:val="0070C0"/>
        </w:rPr>
        <w:t xml:space="preserve">almost 5% </w:t>
      </w:r>
      <w:r w:rsidR="0020740A">
        <w:t xml:space="preserve">increase in the accuracy from the initial training model. This was attained by applying square root transformation as it reduced the range of data points which normally distributed the dependent variable across all the data, leading to a higher accuracy. </w:t>
      </w:r>
      <w:r w:rsidR="00CD60D3">
        <w:t xml:space="preserve">As all the p-values </w:t>
      </w:r>
      <w:r w:rsidR="00895D52">
        <w:t xml:space="preserve">were now less than 2.2e-16 and the significance codes displayed “***” for all the variables, we can now say that all the variables were highly statistically significant. </w:t>
      </w:r>
      <w:r w:rsidR="00E41CB7">
        <w:t xml:space="preserve">The accuracy obtained from the testing data set was </w:t>
      </w:r>
      <w:r w:rsidR="00E41CB7" w:rsidRPr="00243CBA">
        <w:rPr>
          <w:color w:val="0070C0"/>
        </w:rPr>
        <w:t>62.94</w:t>
      </w:r>
      <w:r w:rsidR="00E41CB7">
        <w:t xml:space="preserve">%, which was an </w:t>
      </w:r>
      <w:r w:rsidR="00E41CB7" w:rsidRPr="007A7E19">
        <w:rPr>
          <w:color w:val="0070C0"/>
        </w:rPr>
        <w:t xml:space="preserve">almost 3% </w:t>
      </w:r>
      <w:r w:rsidR="00E41CB7">
        <w:t>increase in the accuracy from the initial testing model.</w:t>
      </w:r>
      <w:r w:rsidR="00243CBA">
        <w:t xml:space="preserve"> </w:t>
      </w:r>
      <w:r w:rsidR="00B92D18">
        <w:t>Also, as n</w:t>
      </w:r>
      <w:r w:rsidR="00243CBA">
        <w:t>one of the VIF values obtained from both the models were found to be above 10</w:t>
      </w:r>
      <w:r w:rsidR="00B92D18">
        <w:t>, their corresponding variables were not overfitting to the data. Therefore, we created a new predictive model</w:t>
      </w:r>
      <w:r w:rsidR="00250315">
        <w:t xml:space="preserve"> involving the said optimization techniques with </w:t>
      </w:r>
      <w:r w:rsidR="00B92D18">
        <w:t>an improved accuracy</w:t>
      </w:r>
      <w:r w:rsidR="00505C51">
        <w:t xml:space="preserve"> in their findings</w:t>
      </w:r>
      <w:r w:rsidR="00B92D18">
        <w:t xml:space="preserve">. </w:t>
      </w:r>
    </w:p>
    <w:p w:rsidR="0072692D" w:rsidRDefault="0072692D" w:rsidP="00893287">
      <w:pPr>
        <w:ind w:firstLine="0"/>
      </w:pPr>
      <w:r w:rsidRPr="0072692D">
        <w:rPr>
          <w:noProof/>
        </w:rPr>
        <w:lastRenderedPageBreak/>
        <w:drawing>
          <wp:inline distT="0" distB="0" distL="0" distR="0" wp14:anchorId="0DB7DFE8" wp14:editId="7365C3EE">
            <wp:extent cx="5943600" cy="932815"/>
            <wp:effectExtent l="12700" t="12700" r="1270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2815"/>
                    </a:xfrm>
                    <a:prstGeom prst="rect">
                      <a:avLst/>
                    </a:prstGeom>
                    <a:ln>
                      <a:solidFill>
                        <a:schemeClr val="tx1"/>
                      </a:solidFill>
                    </a:ln>
                  </pic:spPr>
                </pic:pic>
              </a:graphicData>
            </a:graphic>
          </wp:inline>
        </w:drawing>
      </w:r>
    </w:p>
    <w:p w:rsidR="00E37469" w:rsidRDefault="00E37469" w:rsidP="00E37469">
      <w:r>
        <w:t xml:space="preserve">On running the predictive model, we got an estimated value of radiation as 32.22327, which was actually the square rooted value of the original radiation. Thus, we had to take the square of the value to obtain a value of 1038.33913. </w:t>
      </w:r>
      <w:r w:rsidR="00274CEA">
        <w:t xml:space="preserve">The value 12.97786 was the log value of the original price and thus, by taking the antilog of the value, we arrived at a value of 432,726. </w:t>
      </w:r>
      <w:r>
        <w:t>This value obtained from the new model with a higher accuracy was 203.27 Watts per square meter more than the original estimated value.</w:t>
      </w:r>
      <w:r w:rsidR="007A7E19">
        <w:t xml:space="preserve"> </w:t>
      </w:r>
    </w:p>
    <w:p w:rsidR="00274CEA" w:rsidRPr="007A7E19" w:rsidRDefault="00274CEA" w:rsidP="00E37469">
      <w:pPr>
        <w:ind w:firstLine="0"/>
        <w:rPr>
          <w:color w:val="0070C0"/>
        </w:rPr>
      </w:pPr>
      <w:r w:rsidRPr="007A7E19">
        <w:rPr>
          <w:color w:val="0070C0"/>
        </w:rPr>
        <w:t xml:space="preserve">There was a change in the predicted value when the accuracy of the model was increased by </w:t>
      </w:r>
      <w:r w:rsidR="007A7E19" w:rsidRPr="007A7E19">
        <w:rPr>
          <w:color w:val="0070C0"/>
        </w:rPr>
        <w:t>3</w:t>
      </w:r>
      <w:r w:rsidRPr="007A7E19">
        <w:rPr>
          <w:color w:val="0070C0"/>
        </w:rPr>
        <w:t xml:space="preserve">%. </w:t>
      </w:r>
    </w:p>
    <w:p w:rsidR="00274CEA" w:rsidRDefault="007A7E19" w:rsidP="007A7E19">
      <w:pPr>
        <w:pStyle w:val="Heading2"/>
      </w:pPr>
      <w:bookmarkStart w:id="7" w:name="_Toc4678883"/>
      <w:r>
        <w:t xml:space="preserve">Stepwise </w:t>
      </w:r>
      <w:r w:rsidR="00AB6A4C">
        <w:t>R</w:t>
      </w:r>
      <w:r>
        <w:t xml:space="preserve">egression and </w:t>
      </w:r>
      <w:r w:rsidR="00AB6A4C">
        <w:t>G</w:t>
      </w:r>
      <w:r>
        <w:t xml:space="preserve">radient </w:t>
      </w:r>
      <w:r w:rsidR="00AB6A4C">
        <w:t>B</w:t>
      </w:r>
      <w:r>
        <w:t xml:space="preserve">oosting </w:t>
      </w:r>
      <w:r w:rsidR="00AB6A4C">
        <w:t>M</w:t>
      </w:r>
      <w:r>
        <w:t>odel</w:t>
      </w:r>
      <w:bookmarkEnd w:id="7"/>
      <w:r>
        <w:t xml:space="preserve"> </w:t>
      </w:r>
    </w:p>
    <w:p w:rsidR="007D3118" w:rsidRDefault="007A7E19" w:rsidP="007A7E19">
      <w:pPr>
        <w:rPr>
          <w:color w:val="000000" w:themeColor="text1"/>
        </w:rPr>
      </w:pPr>
      <w:r>
        <w:rPr>
          <w:color w:val="000000" w:themeColor="text1"/>
        </w:rPr>
        <w:t xml:space="preserve">In order to remove the redundant variables and to help in further optimization of the model, </w:t>
      </w:r>
      <w:r w:rsidRPr="007A7E19">
        <w:rPr>
          <w:color w:val="0070C0"/>
        </w:rPr>
        <w:t>we regressed the model stepwise using backward selection technique</w:t>
      </w:r>
      <w:r>
        <w:rPr>
          <w:color w:val="0070C0"/>
        </w:rPr>
        <w:t xml:space="preserve"> </w:t>
      </w:r>
      <w:r w:rsidRPr="007A7E19">
        <w:rPr>
          <w:color w:val="000000" w:themeColor="text1"/>
        </w:rPr>
        <w:t>to further reduce the irrelevant variables if any found</w:t>
      </w:r>
      <w:r>
        <w:rPr>
          <w:color w:val="000000" w:themeColor="text1"/>
        </w:rPr>
        <w:t xml:space="preserve">. </w:t>
      </w:r>
      <w:r w:rsidR="00896514">
        <w:rPr>
          <w:color w:val="000000" w:themeColor="text1"/>
        </w:rPr>
        <w:t>The variables will be reduced in the model till the threshold R2 value is attained.</w:t>
      </w:r>
      <w:r w:rsidR="00D27C62">
        <w:rPr>
          <w:color w:val="000000" w:themeColor="text1"/>
        </w:rPr>
        <w:t xml:space="preserve"> </w:t>
      </w:r>
      <w:r w:rsidR="00D87CA1">
        <w:rPr>
          <w:color w:val="000000" w:themeColor="text1"/>
        </w:rPr>
        <w:t xml:space="preserve">On performing the stepwise </w:t>
      </w:r>
      <w:r w:rsidR="00301D17">
        <w:rPr>
          <w:color w:val="000000" w:themeColor="text1"/>
        </w:rPr>
        <w:t>regression,</w:t>
      </w:r>
      <w:r w:rsidR="00D87CA1">
        <w:rPr>
          <w:color w:val="000000" w:themeColor="text1"/>
        </w:rPr>
        <w:t xml:space="preserve"> it was found that </w:t>
      </w:r>
      <w:r w:rsidR="00301D17">
        <w:rPr>
          <w:color w:val="000000" w:themeColor="text1"/>
        </w:rPr>
        <w:t xml:space="preserve">none of the variables present in the data set were statistically insignificant and so none of them had to be dropped out of the data set. </w:t>
      </w:r>
    </w:p>
    <w:p w:rsidR="007C1419" w:rsidRDefault="00135A20" w:rsidP="007A7E19">
      <w:pPr>
        <w:rPr>
          <w:color w:val="000000" w:themeColor="text1"/>
        </w:rPr>
      </w:pPr>
      <w:r>
        <w:rPr>
          <w:color w:val="000000" w:themeColor="text1"/>
        </w:rPr>
        <w:t>Now, we used the gradient boosting method to further improve the accuracy of the model</w:t>
      </w:r>
      <w:r w:rsidR="00306954">
        <w:rPr>
          <w:color w:val="000000" w:themeColor="text1"/>
        </w:rPr>
        <w:t xml:space="preserve"> with initially considering </w:t>
      </w:r>
      <w:r>
        <w:rPr>
          <w:color w:val="000000" w:themeColor="text1"/>
        </w:rPr>
        <w:t>10</w:t>
      </w:r>
      <w:r w:rsidR="002A00F8">
        <w:rPr>
          <w:color w:val="000000" w:themeColor="text1"/>
        </w:rPr>
        <w:t>,</w:t>
      </w:r>
      <w:r>
        <w:rPr>
          <w:color w:val="000000" w:themeColor="text1"/>
        </w:rPr>
        <w:t>000 iterations</w:t>
      </w:r>
      <w:r w:rsidR="00306954">
        <w:rPr>
          <w:color w:val="000000" w:themeColor="text1"/>
        </w:rPr>
        <w:t xml:space="preserve"> for</w:t>
      </w:r>
      <w:r>
        <w:rPr>
          <w:color w:val="000000" w:themeColor="text1"/>
        </w:rPr>
        <w:t xml:space="preserve"> the training data set</w:t>
      </w:r>
      <w:r w:rsidR="00C66C84">
        <w:rPr>
          <w:color w:val="000000" w:themeColor="text1"/>
        </w:rPr>
        <w:t xml:space="preserve">. </w:t>
      </w:r>
      <w:r w:rsidR="00B43960">
        <w:rPr>
          <w:color w:val="000000" w:themeColor="text1"/>
        </w:rPr>
        <w:t xml:space="preserve">It was observed that </w:t>
      </w:r>
      <w:r w:rsidR="000C763B">
        <w:rPr>
          <w:color w:val="000000" w:themeColor="text1"/>
        </w:rPr>
        <w:t xml:space="preserve">none of the variables had zero influence on the model and also that </w:t>
      </w:r>
      <w:r w:rsidR="00B43960">
        <w:rPr>
          <w:color w:val="000000" w:themeColor="text1"/>
        </w:rPr>
        <w:t>the temperature variable had the maximum influence in predicting the solar radiation level</w:t>
      </w:r>
      <w:r w:rsidR="000C763B">
        <w:rPr>
          <w:color w:val="000000" w:themeColor="text1"/>
        </w:rPr>
        <w:t xml:space="preserve">. </w:t>
      </w:r>
      <w:r w:rsidR="00BB48DD">
        <w:rPr>
          <w:color w:val="000000" w:themeColor="text1"/>
        </w:rPr>
        <w:t xml:space="preserve">Thus, it can be said that the temperature of the given area highly contributes in affecting the value of solar radiation of that same area. </w:t>
      </w:r>
      <w:r w:rsidR="00AB6A4C">
        <w:rPr>
          <w:color w:val="000000" w:themeColor="text1"/>
        </w:rPr>
        <w:t xml:space="preserve">Also, it was observed that, to predict the values of </w:t>
      </w:r>
      <w:r w:rsidR="006F73C6">
        <w:rPr>
          <w:color w:val="000000" w:themeColor="text1"/>
        </w:rPr>
        <w:t xml:space="preserve">___________ in the training data set, </w:t>
      </w:r>
      <w:r w:rsidR="00306954">
        <w:rPr>
          <w:color w:val="000000" w:themeColor="text1"/>
        </w:rPr>
        <w:t>10</w:t>
      </w:r>
      <w:r w:rsidR="002A00F8">
        <w:rPr>
          <w:color w:val="000000" w:themeColor="text1"/>
        </w:rPr>
        <w:t>,</w:t>
      </w:r>
      <w:r w:rsidR="00306954">
        <w:rPr>
          <w:color w:val="000000" w:themeColor="text1"/>
        </w:rPr>
        <w:t xml:space="preserve">000 iterations were required. On comparing the newly predicted values that were obtained </w:t>
      </w:r>
      <w:r w:rsidR="00306954">
        <w:rPr>
          <w:color w:val="000000" w:themeColor="text1"/>
        </w:rPr>
        <w:lastRenderedPageBreak/>
        <w:t>with the optimal number of iterations with the original predicted values</w:t>
      </w:r>
      <w:r w:rsidR="00306954" w:rsidRPr="00306954">
        <w:rPr>
          <w:color w:val="0070C0"/>
        </w:rPr>
        <w:t xml:space="preserve">, it was found that the mean of both these values was almost equal. </w:t>
      </w:r>
      <w:r w:rsidR="00584D3D">
        <w:rPr>
          <w:color w:val="000000" w:themeColor="text1"/>
        </w:rPr>
        <w:t xml:space="preserve">Now, similar techniques were applied on the testing data set and similar observations were recorded concerning the variables. </w:t>
      </w:r>
      <w:r w:rsidR="002A00F8">
        <w:rPr>
          <w:color w:val="000000" w:themeColor="text1"/>
        </w:rPr>
        <w:t xml:space="preserve">The optimal number of iterations required to predict the radiation were 2,467 ____________. We, then built a final predictive model based on the same values that were used in the previous models to compare the change in the value of radiation. Based on this gradient boosting model, we readjusted the data frame depending on the relative influence of the variables. </w:t>
      </w:r>
    </w:p>
    <w:p w:rsidR="002A00F8" w:rsidRPr="00584D3D" w:rsidRDefault="002A00F8" w:rsidP="002A00F8">
      <w:pPr>
        <w:ind w:firstLine="0"/>
        <w:rPr>
          <w:color w:val="000000" w:themeColor="text1"/>
        </w:rPr>
      </w:pPr>
      <w:r w:rsidRPr="002A00F8">
        <w:rPr>
          <w:noProof/>
          <w:color w:val="000000" w:themeColor="text1"/>
        </w:rPr>
        <w:drawing>
          <wp:inline distT="0" distB="0" distL="0" distR="0" wp14:anchorId="0A66E12D" wp14:editId="115E0176">
            <wp:extent cx="5943600" cy="817880"/>
            <wp:effectExtent l="12700" t="1270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7880"/>
                    </a:xfrm>
                    <a:prstGeom prst="rect">
                      <a:avLst/>
                    </a:prstGeom>
                    <a:ln>
                      <a:solidFill>
                        <a:schemeClr val="tx1"/>
                      </a:solidFill>
                    </a:ln>
                  </pic:spPr>
                </pic:pic>
              </a:graphicData>
            </a:graphic>
          </wp:inline>
        </w:drawing>
      </w:r>
    </w:p>
    <w:p w:rsidR="009463C9" w:rsidRDefault="009463C9" w:rsidP="009463C9">
      <w:pPr>
        <w:rPr>
          <w:color w:val="000000" w:themeColor="text1"/>
        </w:rPr>
      </w:pPr>
      <w:r>
        <w:rPr>
          <w:color w:val="000000" w:themeColor="text1"/>
        </w:rPr>
        <w:t xml:space="preserve">The value obtained on running. the model was the square root value of radiation. We, therefore, had to the take the square of this value and the new value obtained was 941.368556. </w:t>
      </w:r>
      <w:r w:rsidR="00CE6630">
        <w:rPr>
          <w:color w:val="000000" w:themeColor="text1"/>
        </w:rPr>
        <w:t xml:space="preserve">On comparing the predicted value of both the gradient boosting and the original linear regression model, a difference of </w:t>
      </w:r>
      <w:r w:rsidR="00CE6630" w:rsidRPr="00CE6630">
        <w:rPr>
          <w:color w:val="0070C0"/>
        </w:rPr>
        <w:t xml:space="preserve">106.299456 </w:t>
      </w:r>
      <w:r w:rsidR="00CE6630">
        <w:rPr>
          <w:color w:val="000000" w:themeColor="text1"/>
        </w:rPr>
        <w:t xml:space="preserve">was observed. </w:t>
      </w:r>
      <w:r w:rsidR="00DA38C9">
        <w:rPr>
          <w:color w:val="000000" w:themeColor="text1"/>
        </w:rPr>
        <w:t>Thus, as the accuracy of the model is increased</w:t>
      </w:r>
      <w:r w:rsidR="00C275CB">
        <w:rPr>
          <w:color w:val="000000" w:themeColor="text1"/>
        </w:rPr>
        <w:t>, ______________.</w:t>
      </w:r>
    </w:p>
    <w:p w:rsidR="00C275CB" w:rsidRDefault="00C275CB" w:rsidP="00C275CB">
      <w:pPr>
        <w:pStyle w:val="Heading1"/>
      </w:pPr>
      <w:bookmarkStart w:id="8" w:name="_Toc4678884"/>
      <w:r>
        <w:t>Conclusion</w:t>
      </w:r>
      <w:bookmarkEnd w:id="8"/>
    </w:p>
    <w:p w:rsidR="005F3811" w:rsidRPr="007D3118" w:rsidRDefault="005A70C3" w:rsidP="005A70C3">
      <w:pPr>
        <w:ind w:firstLine="0"/>
      </w:pPr>
      <w:r>
        <w:rPr>
          <w:color w:val="000000" w:themeColor="text1"/>
        </w:rPr>
        <w:tab/>
      </w:r>
    </w:p>
    <w:p w:rsidR="00DB39C9" w:rsidRDefault="00DB39C9" w:rsidP="00300E61"/>
    <w:sectPr w:rsidR="00DB39C9">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890" w:rsidRDefault="00255890">
      <w:pPr>
        <w:spacing w:line="240" w:lineRule="auto"/>
      </w:pPr>
      <w:r>
        <w:separator/>
      </w:r>
    </w:p>
    <w:p w:rsidR="00255890" w:rsidRDefault="00255890"/>
  </w:endnote>
  <w:endnote w:type="continuationSeparator" w:id="0">
    <w:p w:rsidR="00255890" w:rsidRDefault="00255890">
      <w:pPr>
        <w:spacing w:line="240" w:lineRule="auto"/>
      </w:pPr>
      <w:r>
        <w:continuationSeparator/>
      </w:r>
    </w:p>
    <w:p w:rsidR="00255890" w:rsidRDefault="00255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890" w:rsidRDefault="00255890">
      <w:pPr>
        <w:spacing w:line="240" w:lineRule="auto"/>
      </w:pPr>
      <w:r>
        <w:separator/>
      </w:r>
    </w:p>
    <w:p w:rsidR="00255890" w:rsidRDefault="00255890"/>
  </w:footnote>
  <w:footnote w:type="continuationSeparator" w:id="0">
    <w:p w:rsidR="00255890" w:rsidRDefault="00255890">
      <w:pPr>
        <w:spacing w:line="240" w:lineRule="auto"/>
      </w:pPr>
      <w:r>
        <w:continuationSeparator/>
      </w:r>
    </w:p>
    <w:p w:rsidR="00255890" w:rsidRDefault="002558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55890">
    <w:pPr>
      <w:pStyle w:val="Header"/>
    </w:pPr>
    <w:sdt>
      <w:sdtPr>
        <w:rPr>
          <w:rStyle w:val="Strong"/>
        </w:rPr>
        <w:alias w:val="Running head"/>
        <w:tag w:val=""/>
        <w:id w:val="12739865"/>
        <w:placeholder>
          <w:docPart w:val="D702402F7D66524FABD39DEF33819CB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7DBC27993282634CA6F3349C0532E397"/>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10"/>
    <w:rsid w:val="000309AE"/>
    <w:rsid w:val="00044A76"/>
    <w:rsid w:val="000524FB"/>
    <w:rsid w:val="00065FD0"/>
    <w:rsid w:val="000702B6"/>
    <w:rsid w:val="00086552"/>
    <w:rsid w:val="000C763B"/>
    <w:rsid w:val="000C7DA3"/>
    <w:rsid w:val="000D3F41"/>
    <w:rsid w:val="000D6619"/>
    <w:rsid w:val="000F12BC"/>
    <w:rsid w:val="000F7F46"/>
    <w:rsid w:val="00103E05"/>
    <w:rsid w:val="001246BC"/>
    <w:rsid w:val="00135A20"/>
    <w:rsid w:val="001449DD"/>
    <w:rsid w:val="0015649A"/>
    <w:rsid w:val="00175005"/>
    <w:rsid w:val="001B6F12"/>
    <w:rsid w:val="001D7432"/>
    <w:rsid w:val="0020740A"/>
    <w:rsid w:val="00221082"/>
    <w:rsid w:val="00223775"/>
    <w:rsid w:val="00243CBA"/>
    <w:rsid w:val="00250315"/>
    <w:rsid w:val="00255890"/>
    <w:rsid w:val="00274CEA"/>
    <w:rsid w:val="002812C1"/>
    <w:rsid w:val="0029624C"/>
    <w:rsid w:val="002A00F8"/>
    <w:rsid w:val="002E605D"/>
    <w:rsid w:val="002F065B"/>
    <w:rsid w:val="002F27C2"/>
    <w:rsid w:val="00300E61"/>
    <w:rsid w:val="00301D17"/>
    <w:rsid w:val="00306715"/>
    <w:rsid w:val="00306954"/>
    <w:rsid w:val="00321DF4"/>
    <w:rsid w:val="00355DCA"/>
    <w:rsid w:val="003774F3"/>
    <w:rsid w:val="003C5C9F"/>
    <w:rsid w:val="00415D4D"/>
    <w:rsid w:val="00420A5B"/>
    <w:rsid w:val="00421CAE"/>
    <w:rsid w:val="00434C8F"/>
    <w:rsid w:val="004751B7"/>
    <w:rsid w:val="00502B47"/>
    <w:rsid w:val="00505C51"/>
    <w:rsid w:val="00551A02"/>
    <w:rsid w:val="005534FA"/>
    <w:rsid w:val="00576470"/>
    <w:rsid w:val="00584D3D"/>
    <w:rsid w:val="005936E2"/>
    <w:rsid w:val="005A70C3"/>
    <w:rsid w:val="005B5497"/>
    <w:rsid w:val="005D3A03"/>
    <w:rsid w:val="005F3811"/>
    <w:rsid w:val="006163F1"/>
    <w:rsid w:val="00630229"/>
    <w:rsid w:val="006C774D"/>
    <w:rsid w:val="006F73C6"/>
    <w:rsid w:val="007104A3"/>
    <w:rsid w:val="00725AD0"/>
    <w:rsid w:val="0072692D"/>
    <w:rsid w:val="007A35B1"/>
    <w:rsid w:val="007A7E19"/>
    <w:rsid w:val="007C1419"/>
    <w:rsid w:val="007D3118"/>
    <w:rsid w:val="008002C0"/>
    <w:rsid w:val="00802B81"/>
    <w:rsid w:val="00893287"/>
    <w:rsid w:val="00895D52"/>
    <w:rsid w:val="00896514"/>
    <w:rsid w:val="008C5323"/>
    <w:rsid w:val="008D3D9E"/>
    <w:rsid w:val="008E5C75"/>
    <w:rsid w:val="00914B02"/>
    <w:rsid w:val="009161B8"/>
    <w:rsid w:val="00937528"/>
    <w:rsid w:val="009463C9"/>
    <w:rsid w:val="009803F5"/>
    <w:rsid w:val="009A6A3B"/>
    <w:rsid w:val="00A009CA"/>
    <w:rsid w:val="00A73292"/>
    <w:rsid w:val="00A7361A"/>
    <w:rsid w:val="00A942BE"/>
    <w:rsid w:val="00AB6A4C"/>
    <w:rsid w:val="00B43960"/>
    <w:rsid w:val="00B51417"/>
    <w:rsid w:val="00B823AA"/>
    <w:rsid w:val="00B90E7C"/>
    <w:rsid w:val="00B92D18"/>
    <w:rsid w:val="00BA45DB"/>
    <w:rsid w:val="00BB48DD"/>
    <w:rsid w:val="00BD020A"/>
    <w:rsid w:val="00BF4184"/>
    <w:rsid w:val="00C0601E"/>
    <w:rsid w:val="00C14593"/>
    <w:rsid w:val="00C275CB"/>
    <w:rsid w:val="00C31D30"/>
    <w:rsid w:val="00C50D28"/>
    <w:rsid w:val="00C66C84"/>
    <w:rsid w:val="00C712BF"/>
    <w:rsid w:val="00C74815"/>
    <w:rsid w:val="00C90EB0"/>
    <w:rsid w:val="00CC2056"/>
    <w:rsid w:val="00CD60D3"/>
    <w:rsid w:val="00CD6E39"/>
    <w:rsid w:val="00CE6630"/>
    <w:rsid w:val="00CF6E91"/>
    <w:rsid w:val="00D27C62"/>
    <w:rsid w:val="00D85B68"/>
    <w:rsid w:val="00D872D8"/>
    <w:rsid w:val="00D87CA1"/>
    <w:rsid w:val="00DA38C9"/>
    <w:rsid w:val="00DB39C9"/>
    <w:rsid w:val="00DF48E4"/>
    <w:rsid w:val="00E37469"/>
    <w:rsid w:val="00E41CB7"/>
    <w:rsid w:val="00E6004D"/>
    <w:rsid w:val="00E637F3"/>
    <w:rsid w:val="00E81978"/>
    <w:rsid w:val="00E87710"/>
    <w:rsid w:val="00E93132"/>
    <w:rsid w:val="00ED5380"/>
    <w:rsid w:val="00EE6FA8"/>
    <w:rsid w:val="00F379B7"/>
    <w:rsid w:val="00F525FA"/>
    <w:rsid w:val="00F579E8"/>
    <w:rsid w:val="00F75062"/>
    <w:rsid w:val="00FF2002"/>
    <w:rsid w:val="00FF5580"/>
    <w:rsid w:val="00FF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CFD81"/>
  <w15:chartTrackingRefBased/>
  <w15:docId w15:val="{46DBA7A5-D03B-864D-8159-9E1CBDF9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51417"/>
    <w:pPr>
      <w:spacing w:before="120"/>
    </w:pPr>
    <w:rPr>
      <w:rFonts w:cstheme="minorHAnsi"/>
      <w:b/>
      <w:bCs/>
      <w:i/>
      <w:iCs/>
    </w:rPr>
  </w:style>
  <w:style w:type="paragraph" w:styleId="TOC2">
    <w:name w:val="toc 2"/>
    <w:basedOn w:val="Normal"/>
    <w:next w:val="Normal"/>
    <w:autoRedefine/>
    <w:uiPriority w:val="39"/>
    <w:unhideWhenUsed/>
    <w:rsid w:val="00B5141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51417"/>
    <w:pPr>
      <w:ind w:left="480"/>
    </w:pPr>
    <w:rPr>
      <w:rFonts w:cstheme="minorHAnsi"/>
      <w:sz w:val="20"/>
      <w:szCs w:val="20"/>
    </w:rPr>
  </w:style>
  <w:style w:type="character" w:styleId="Hyperlink">
    <w:name w:val="Hyperlink"/>
    <w:basedOn w:val="DefaultParagraphFont"/>
    <w:uiPriority w:val="99"/>
    <w:unhideWhenUsed/>
    <w:rsid w:val="00CC205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chi/Library/Containers/com.microsoft.Word/Data/Library/Application%20Support/Microsoft/Office/16.0/DTS/Search/%7bC8345B8D-3582-B542-95BA-05350C75141F%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E35471FBB2B24280A05FDEEA7D3B13"/>
        <w:category>
          <w:name w:val="General"/>
          <w:gallery w:val="placeholder"/>
        </w:category>
        <w:types>
          <w:type w:val="bbPlcHdr"/>
        </w:types>
        <w:behaviors>
          <w:behavior w:val="content"/>
        </w:behaviors>
        <w:guid w:val="{2EBE9192-7E34-E94E-B03C-36AAEEF59553}"/>
      </w:docPartPr>
      <w:docPartBody>
        <w:p w:rsidR="00F96C32" w:rsidRDefault="0063384B">
          <w:pPr>
            <w:pStyle w:val="8AE35471FBB2B24280A05FDEEA7D3B13"/>
          </w:pPr>
          <w:r>
            <w:t>[Title Here, up to 12 Words, on One to Two Lines]</w:t>
          </w:r>
        </w:p>
      </w:docPartBody>
    </w:docPart>
    <w:docPart>
      <w:docPartPr>
        <w:name w:val="D702402F7D66524FABD39DEF33819CBE"/>
        <w:category>
          <w:name w:val="General"/>
          <w:gallery w:val="placeholder"/>
        </w:category>
        <w:types>
          <w:type w:val="bbPlcHdr"/>
        </w:types>
        <w:behaviors>
          <w:behavior w:val="content"/>
        </w:behaviors>
        <w:guid w:val="{1695E837-4B8D-B14E-8BDD-9C5542F9C3E1}"/>
      </w:docPartPr>
      <w:docPartBody>
        <w:p w:rsidR="00F96C32" w:rsidRDefault="0063384B">
          <w:pPr>
            <w:pStyle w:val="D702402F7D66524FABD39DEF33819CBE"/>
          </w:pPr>
          <w:r w:rsidRPr="005D3A03">
            <w:t>Figures title:</w:t>
          </w:r>
        </w:p>
      </w:docPartBody>
    </w:docPart>
    <w:docPart>
      <w:docPartPr>
        <w:name w:val="7DBC27993282634CA6F3349C0532E397"/>
        <w:category>
          <w:name w:val="General"/>
          <w:gallery w:val="placeholder"/>
        </w:category>
        <w:types>
          <w:type w:val="bbPlcHdr"/>
        </w:types>
        <w:behaviors>
          <w:behavior w:val="content"/>
        </w:behaviors>
        <w:guid w:val="{3B34F40E-050A-A949-83FF-628B749E6AB8}"/>
      </w:docPartPr>
      <w:docPartBody>
        <w:p w:rsidR="00F96C32" w:rsidRDefault="0063384B">
          <w:pPr>
            <w:pStyle w:val="7DBC27993282634CA6F3349C0532E39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4B"/>
    <w:rsid w:val="0063384B"/>
    <w:rsid w:val="006C4FE8"/>
    <w:rsid w:val="00F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35471FBB2B24280A05FDEEA7D3B13">
    <w:name w:val="8AE35471FBB2B24280A05FDEEA7D3B13"/>
  </w:style>
  <w:style w:type="paragraph" w:customStyle="1" w:styleId="9B5A245975942A42B8C92E0678A896D2">
    <w:name w:val="9B5A245975942A42B8C92E0678A896D2"/>
  </w:style>
  <w:style w:type="paragraph" w:customStyle="1" w:styleId="A89BAD1D80ACA948BE6A1795F51B9780">
    <w:name w:val="A89BAD1D80ACA948BE6A1795F51B9780"/>
  </w:style>
  <w:style w:type="paragraph" w:customStyle="1" w:styleId="BC085EE98A4CB34FB611ECE5E933F4A1">
    <w:name w:val="BC085EE98A4CB34FB611ECE5E933F4A1"/>
  </w:style>
  <w:style w:type="paragraph" w:customStyle="1" w:styleId="6E27A95FF9E7854580C00B9616ADE814">
    <w:name w:val="6E27A95FF9E7854580C00B9616ADE814"/>
  </w:style>
  <w:style w:type="paragraph" w:customStyle="1" w:styleId="6538EAA2762DB3469DB909880A238DD0">
    <w:name w:val="6538EAA2762DB3469DB909880A238DD0"/>
  </w:style>
  <w:style w:type="character" w:styleId="Emphasis">
    <w:name w:val="Emphasis"/>
    <w:basedOn w:val="DefaultParagraphFont"/>
    <w:uiPriority w:val="4"/>
    <w:unhideWhenUsed/>
    <w:qFormat/>
    <w:rPr>
      <w:i/>
      <w:iCs/>
    </w:rPr>
  </w:style>
  <w:style w:type="paragraph" w:customStyle="1" w:styleId="D132B51AEDBB8E479811175029C76DDE">
    <w:name w:val="D132B51AEDBB8E479811175029C76DDE"/>
  </w:style>
  <w:style w:type="paragraph" w:customStyle="1" w:styleId="12EB2F0662042643AD2E7FD80EA45315">
    <w:name w:val="12EB2F0662042643AD2E7FD80EA45315"/>
  </w:style>
  <w:style w:type="paragraph" w:customStyle="1" w:styleId="A03E2F6C309D07479C4817F1446C54FC">
    <w:name w:val="A03E2F6C309D07479C4817F1446C54FC"/>
  </w:style>
  <w:style w:type="paragraph" w:customStyle="1" w:styleId="51A51E58C067E94DA8F458E3BF82A667">
    <w:name w:val="51A51E58C067E94DA8F458E3BF82A667"/>
  </w:style>
  <w:style w:type="paragraph" w:customStyle="1" w:styleId="BD6913345764A545818624FFA52416C2">
    <w:name w:val="BD6913345764A545818624FFA52416C2"/>
  </w:style>
  <w:style w:type="paragraph" w:customStyle="1" w:styleId="62669F32B1A6024BAEB7E03700AEC379">
    <w:name w:val="62669F32B1A6024BAEB7E03700AEC379"/>
  </w:style>
  <w:style w:type="paragraph" w:customStyle="1" w:styleId="3E12102EBAEB4441A9F80077270E4B4F">
    <w:name w:val="3E12102EBAEB4441A9F80077270E4B4F"/>
  </w:style>
  <w:style w:type="paragraph" w:customStyle="1" w:styleId="3E2989CD39699F40990066243EA94FE8">
    <w:name w:val="3E2989CD39699F40990066243EA94FE8"/>
  </w:style>
  <w:style w:type="paragraph" w:customStyle="1" w:styleId="6FD29D8815FA4A4F8E09435C263319C3">
    <w:name w:val="6FD29D8815FA4A4F8E09435C263319C3"/>
  </w:style>
  <w:style w:type="paragraph" w:customStyle="1" w:styleId="60BA6CC14728694BA8D1C0B5AA94DA7A">
    <w:name w:val="60BA6CC14728694BA8D1C0B5AA94DA7A"/>
  </w:style>
  <w:style w:type="paragraph" w:customStyle="1" w:styleId="0A674F664FD11B48BD6ECF075044926C">
    <w:name w:val="0A674F664FD11B48BD6ECF075044926C"/>
  </w:style>
  <w:style w:type="paragraph" w:customStyle="1" w:styleId="8F8FCAA398D4E04CBA0323C48022D876">
    <w:name w:val="8F8FCAA398D4E04CBA0323C48022D876"/>
  </w:style>
  <w:style w:type="paragraph" w:customStyle="1" w:styleId="328706A8F68DB4438EBB4DFF7136AF6E">
    <w:name w:val="328706A8F68DB4438EBB4DFF7136AF6E"/>
  </w:style>
  <w:style w:type="paragraph" w:customStyle="1" w:styleId="A3E8E74BE1125B418188A6B57AD75929">
    <w:name w:val="A3E8E74BE1125B418188A6B57AD75929"/>
  </w:style>
  <w:style w:type="paragraph" w:customStyle="1" w:styleId="25D9395D7EECAF4A9475F31D27C2726F">
    <w:name w:val="25D9395D7EECAF4A9475F31D27C2726F"/>
  </w:style>
  <w:style w:type="paragraph" w:customStyle="1" w:styleId="2D26814459D56F469B7504FD43A5ADE3">
    <w:name w:val="2D26814459D56F469B7504FD43A5ADE3"/>
  </w:style>
  <w:style w:type="paragraph" w:customStyle="1" w:styleId="C5CB059AD304DB4EBBBD27F88DBDD94F">
    <w:name w:val="C5CB059AD304DB4EBBBD27F88DBDD94F"/>
  </w:style>
  <w:style w:type="paragraph" w:customStyle="1" w:styleId="F0EE01F95A101447AA88B4B429C92624">
    <w:name w:val="F0EE01F95A101447AA88B4B429C92624"/>
  </w:style>
  <w:style w:type="paragraph" w:customStyle="1" w:styleId="6DFC5041DDC8B74AB258FF1A3BED0E82">
    <w:name w:val="6DFC5041DDC8B74AB258FF1A3BED0E82"/>
  </w:style>
  <w:style w:type="paragraph" w:customStyle="1" w:styleId="49B4C98C8F521A4C8CD8EA20D2BC99E1">
    <w:name w:val="49B4C98C8F521A4C8CD8EA20D2BC99E1"/>
  </w:style>
  <w:style w:type="paragraph" w:customStyle="1" w:styleId="C2FA95C9F98D9F4390C1E542ECF717DD">
    <w:name w:val="C2FA95C9F98D9F4390C1E542ECF717DD"/>
  </w:style>
  <w:style w:type="paragraph" w:customStyle="1" w:styleId="89230A6057651F40A58DA64FE615F252">
    <w:name w:val="89230A6057651F40A58DA64FE615F252"/>
  </w:style>
  <w:style w:type="paragraph" w:customStyle="1" w:styleId="6AD0E4AEFFC9B8459D2729D7A5082852">
    <w:name w:val="6AD0E4AEFFC9B8459D2729D7A5082852"/>
  </w:style>
  <w:style w:type="paragraph" w:customStyle="1" w:styleId="63831F3AC0E84446A32FC99425BA574D">
    <w:name w:val="63831F3AC0E84446A32FC99425BA574D"/>
  </w:style>
  <w:style w:type="paragraph" w:customStyle="1" w:styleId="BE4756BCC624A34597F0E1E877254BDB">
    <w:name w:val="BE4756BCC624A34597F0E1E877254BDB"/>
  </w:style>
  <w:style w:type="paragraph" w:customStyle="1" w:styleId="D065CA4BF13BCA44871BDF1613A0A0B4">
    <w:name w:val="D065CA4BF13BCA44871BDF1613A0A0B4"/>
  </w:style>
  <w:style w:type="paragraph" w:customStyle="1" w:styleId="91682F638541164A90E188944DF9480D">
    <w:name w:val="91682F638541164A90E188944DF9480D"/>
  </w:style>
  <w:style w:type="paragraph" w:customStyle="1" w:styleId="3F097A79199C704483D85C0F72B533C9">
    <w:name w:val="3F097A79199C704483D85C0F72B533C9"/>
  </w:style>
  <w:style w:type="paragraph" w:customStyle="1" w:styleId="9D7F769BC27B2E4995F9406B5C938E6E">
    <w:name w:val="9D7F769BC27B2E4995F9406B5C938E6E"/>
  </w:style>
  <w:style w:type="paragraph" w:customStyle="1" w:styleId="2A6FF342D62CAF4FAAA25B02F4233E98">
    <w:name w:val="2A6FF342D62CAF4FAAA25B02F4233E98"/>
  </w:style>
  <w:style w:type="paragraph" w:customStyle="1" w:styleId="9EDD8217EE589542B8561D20F5FA4679">
    <w:name w:val="9EDD8217EE589542B8561D20F5FA4679"/>
  </w:style>
  <w:style w:type="paragraph" w:customStyle="1" w:styleId="775C2E6B44416B4C99CCE505D4EAA36E">
    <w:name w:val="775C2E6B44416B4C99CCE505D4EAA36E"/>
  </w:style>
  <w:style w:type="paragraph" w:customStyle="1" w:styleId="7CD473C1006EF84CB57D37BC851D9C44">
    <w:name w:val="7CD473C1006EF84CB57D37BC851D9C44"/>
  </w:style>
  <w:style w:type="paragraph" w:customStyle="1" w:styleId="E74B62FFF66F6E47BBC1F86802B628BC">
    <w:name w:val="E74B62FFF66F6E47BBC1F86802B628BC"/>
  </w:style>
  <w:style w:type="paragraph" w:customStyle="1" w:styleId="B1B06EA45590AF4384B20B248FBE6164">
    <w:name w:val="B1B06EA45590AF4384B20B248FBE6164"/>
  </w:style>
  <w:style w:type="paragraph" w:customStyle="1" w:styleId="83D81F8CE8CE66408EF76CD9CA1D0047">
    <w:name w:val="83D81F8CE8CE66408EF76CD9CA1D0047"/>
  </w:style>
  <w:style w:type="paragraph" w:customStyle="1" w:styleId="496BF59890006143A2F609AB48AB60AA">
    <w:name w:val="496BF59890006143A2F609AB48AB60AA"/>
  </w:style>
  <w:style w:type="paragraph" w:customStyle="1" w:styleId="425DCD141205964590A67D41474C7704">
    <w:name w:val="425DCD141205964590A67D41474C7704"/>
  </w:style>
  <w:style w:type="paragraph" w:customStyle="1" w:styleId="52741C0F7340EB4F8F4DA080CE759BF5">
    <w:name w:val="52741C0F7340EB4F8F4DA080CE759BF5"/>
  </w:style>
  <w:style w:type="paragraph" w:customStyle="1" w:styleId="622B182AB32B87459829130BE66CDDB2">
    <w:name w:val="622B182AB32B87459829130BE66CDDB2"/>
  </w:style>
  <w:style w:type="paragraph" w:customStyle="1" w:styleId="8F51A40F85718C4E85F8C15E1C1B4E00">
    <w:name w:val="8F51A40F85718C4E85F8C15E1C1B4E00"/>
  </w:style>
  <w:style w:type="paragraph" w:customStyle="1" w:styleId="394FAB73D0B79D408D35E4F24A4958F5">
    <w:name w:val="394FAB73D0B79D408D35E4F24A4958F5"/>
  </w:style>
  <w:style w:type="paragraph" w:customStyle="1" w:styleId="26B6A9E54DE2EA409DB4EFF172641281">
    <w:name w:val="26B6A9E54DE2EA409DB4EFF172641281"/>
  </w:style>
  <w:style w:type="paragraph" w:customStyle="1" w:styleId="0941AB252FC1EA4ABBD750AAC40101BB">
    <w:name w:val="0941AB252FC1EA4ABBD750AAC40101BB"/>
  </w:style>
  <w:style w:type="paragraph" w:customStyle="1" w:styleId="176D4925CDA9734287C294AD5F681F42">
    <w:name w:val="176D4925CDA9734287C294AD5F681F42"/>
  </w:style>
  <w:style w:type="paragraph" w:customStyle="1" w:styleId="16939DECBF12DB44B9BD7275AB365FBC">
    <w:name w:val="16939DECBF12DB44B9BD7275AB365FBC"/>
  </w:style>
  <w:style w:type="paragraph" w:customStyle="1" w:styleId="BFAE55D0D5E7424E8A23CF719E2D9DFA">
    <w:name w:val="BFAE55D0D5E7424E8A23CF719E2D9DFA"/>
  </w:style>
  <w:style w:type="paragraph" w:customStyle="1" w:styleId="8AF36A9565AA194EB8414E5342F73ABA">
    <w:name w:val="8AF36A9565AA194EB8414E5342F73ABA"/>
  </w:style>
  <w:style w:type="paragraph" w:customStyle="1" w:styleId="2D18BFBB29C92442ABC71051FBC86FC2">
    <w:name w:val="2D18BFBB29C92442ABC71051FBC86FC2"/>
  </w:style>
  <w:style w:type="paragraph" w:customStyle="1" w:styleId="34D094DDAB338048AF48D265C0496A0B">
    <w:name w:val="34D094DDAB338048AF48D265C0496A0B"/>
  </w:style>
  <w:style w:type="paragraph" w:customStyle="1" w:styleId="270404F24899DD48AF8F0FE01F7F1540">
    <w:name w:val="270404F24899DD48AF8F0FE01F7F1540"/>
  </w:style>
  <w:style w:type="paragraph" w:customStyle="1" w:styleId="848CC1A416CF8D4AA7D62C820FBAA771">
    <w:name w:val="848CC1A416CF8D4AA7D62C820FBAA771"/>
  </w:style>
  <w:style w:type="paragraph" w:customStyle="1" w:styleId="74BE622514E52E468B1DE5A87B6C1109">
    <w:name w:val="74BE622514E52E468B1DE5A87B6C1109"/>
  </w:style>
  <w:style w:type="paragraph" w:customStyle="1" w:styleId="E286C09E7052A74B99906046A4132121">
    <w:name w:val="E286C09E7052A74B99906046A4132121"/>
  </w:style>
  <w:style w:type="paragraph" w:customStyle="1" w:styleId="F05912B5E573734491DAC0E81766C7B0">
    <w:name w:val="F05912B5E573734491DAC0E81766C7B0"/>
  </w:style>
  <w:style w:type="paragraph" w:customStyle="1" w:styleId="D702402F7D66524FABD39DEF33819CBE">
    <w:name w:val="D702402F7D66524FABD39DEF33819CBE"/>
  </w:style>
  <w:style w:type="paragraph" w:customStyle="1" w:styleId="7DBC27993282634CA6F3349C0532E397">
    <w:name w:val="7DBC27993282634CA6F3349C0532E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25EFBDA-CAC2-F34D-B1D1-2AEFB75B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472</TotalTime>
  <Pages>9</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Solar radiation level in Hawaii</dc:title>
  <dc:subject/>
  <dc:creator>Microsoft Office User</dc:creator>
  <cp:keywords/>
  <dc:description/>
  <cp:lastModifiedBy>ruchi parab</cp:lastModifiedBy>
  <cp:revision>55</cp:revision>
  <dcterms:created xsi:type="dcterms:W3CDTF">2019-03-23T18:35:00Z</dcterms:created>
  <dcterms:modified xsi:type="dcterms:W3CDTF">2019-03-28T19:30:00Z</dcterms:modified>
</cp:coreProperties>
</file>